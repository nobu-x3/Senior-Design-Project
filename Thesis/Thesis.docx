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3E02" w14:textId="372E4A7F" w:rsidR="00E81978" w:rsidRDefault="00000000" w:rsidP="005457E6">
      <w:pPr>
        <w:pStyle w:val="Title"/>
      </w:pPr>
      <w:sdt>
        <w:sdtPr>
          <w:alias w:val="Title:"/>
          <w:tag w:val="Title:"/>
          <w:id w:val="726351117"/>
          <w:placeholder>
            <w:docPart w:val="20A597481AD644BC8816AE06D4AA1E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B28CF">
            <w:t>Continuous Face Detection and Verification During Online Examinations</w:t>
          </w:r>
        </w:sdtContent>
      </w:sdt>
    </w:p>
    <w:p w14:paraId="35F8B40F" w14:textId="23076714" w:rsidR="00B823AA" w:rsidRDefault="00DB28CF" w:rsidP="005457E6">
      <w:pPr>
        <w:pStyle w:val="Title2"/>
      </w:pPr>
      <w:r>
        <w:t xml:space="preserve">Dominik </w:t>
      </w:r>
      <w:proofErr w:type="spellStart"/>
      <w:r>
        <w:t>Kurasbediani</w:t>
      </w:r>
      <w:proofErr w:type="spellEnd"/>
    </w:p>
    <w:p w14:paraId="21207B6B" w14:textId="42C9B900" w:rsidR="00E81978" w:rsidRDefault="00DB28CF" w:rsidP="005457E6">
      <w:pPr>
        <w:pStyle w:val="Title2"/>
      </w:pPr>
      <w:r>
        <w:t>Warsaw University of Technology</w:t>
      </w:r>
    </w:p>
    <w:sdt>
      <w:sdtPr>
        <w:alias w:val="Author Note:"/>
        <w:tag w:val="Author Note:"/>
        <w:id w:val="266668659"/>
        <w:placeholder>
          <w:docPart w:val="78E46BE92CA94BC4AB1458645F953DFC"/>
        </w:placeholder>
        <w:temporary/>
        <w:showingPlcHdr/>
        <w15:appearance w15:val="hidden"/>
      </w:sdtPr>
      <w:sdtContent>
        <w:p w14:paraId="762B74C9" w14:textId="77777777" w:rsidR="00E81978" w:rsidRDefault="005D3A03" w:rsidP="005457E6">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2A07753BF62F409BA83175A5E7C478CE"/>
        </w:placeholder>
        <w:temporary/>
        <w:showingPlcHdr/>
        <w15:appearance w15:val="hidden"/>
        <w:text/>
      </w:sdtPr>
      <w:sdtContent>
        <w:p w14:paraId="7C2C36B5" w14:textId="77777777" w:rsidR="00E81978" w:rsidRDefault="005D3A03" w:rsidP="005457E6">
          <w:pPr>
            <w:pStyle w:val="Title2"/>
          </w:pPr>
          <w:r>
            <w:t>[Include any grant/funding information and a complete correspondence address.]</w:t>
          </w:r>
        </w:p>
      </w:sdtContent>
    </w:sdt>
    <w:sdt>
      <w:sdtPr>
        <w:alias w:val="Abstract:"/>
        <w:tag w:val="Abstract:"/>
        <w:id w:val="202146031"/>
        <w:placeholder>
          <w:docPart w:val="6F83829F6B1D4DB6A8A60B6EB0249F72"/>
        </w:placeholder>
        <w:temporary/>
        <w:showingPlcHdr/>
        <w15:appearance w15:val="hidden"/>
      </w:sdtPr>
      <w:sdtContent>
        <w:p w14:paraId="473BA8FA" w14:textId="77777777" w:rsidR="00E81978" w:rsidRDefault="005D3A03" w:rsidP="005457E6">
          <w:pPr>
            <w:pStyle w:val="SectionTitle"/>
          </w:pPr>
          <w:r>
            <w:t>Abstract</w:t>
          </w:r>
        </w:p>
      </w:sdtContent>
    </w:sdt>
    <w:p w14:paraId="56CE55F6" w14:textId="257FFA1C" w:rsidR="00E81978" w:rsidRDefault="00DB28CF" w:rsidP="005457E6">
      <w:pPr>
        <w:pStyle w:val="NoSpacing"/>
      </w:pPr>
      <w:r>
        <w:t xml:space="preserve">I present a prototype of a system used to continuously detect and verify faces of examinees during online examinations, as well as a method of representation of the results of such verifications, and overall architecture of the system. The system consists of three modules: the client-side face detection, the serverside face verification, and the exam supervisor’s dashboard. Face detection occurs on each client’s computer using Single Shot </w:t>
      </w:r>
      <w:proofErr w:type="spellStart"/>
      <w:r>
        <w:t>Multibox</w:t>
      </w:r>
      <w:proofErr w:type="spellEnd"/>
      <w:r>
        <w:t xml:space="preserve"> Detection (SSD). The resulting image is aligned and cropped, then encoded into base-64 format and sent to the verification server via a POST request. Upon receiving such request, the server decodes the base-64 image, feeds it to the VGG-Face model to get a vector representation of the face and compares the Euclidean distance between said image and some predefined base image. The results of the last operation are sent to the exam supervisor’s dashboard via a POST request. The exam supervisor’s dashboard’s task is to receive and process such requests and represent the updated data in real time. In addition, the exam supervisor’s dashboard is responsible for configuration of the exam session, as well as generation of the clientside executables to allow easy and seamless process for the students.</w:t>
      </w:r>
    </w:p>
    <w:p w14:paraId="44C4A1B9" w14:textId="3F7FD0F4" w:rsidR="00E81978" w:rsidRDefault="005D3A03" w:rsidP="005457E6">
      <w:r>
        <w:rPr>
          <w:rStyle w:val="Emphasis"/>
        </w:rPr>
        <w:t>Keywords</w:t>
      </w:r>
      <w:r>
        <w:t xml:space="preserve">: </w:t>
      </w:r>
      <w:r w:rsidR="00DB28CF">
        <w:t>Real-Time Face Recognition, Client-Server Architecture, Online Examination.</w:t>
      </w:r>
    </w:p>
    <w:p w14:paraId="6EB101DC" w14:textId="72ED7CDC" w:rsidR="00027B27" w:rsidRPr="00AB14C6" w:rsidRDefault="00AB14C6" w:rsidP="005457E6">
      <w:pPr>
        <w:pStyle w:val="Heading20"/>
        <w:rPr>
          <w:rStyle w:val="Heading2Char"/>
        </w:rPr>
      </w:pPr>
      <w:r>
        <w:br w:type="column"/>
      </w:r>
      <w:r w:rsidR="00027B27" w:rsidRPr="00AB14C6">
        <w:lastRenderedPageBreak/>
        <w:t>Motivation</w:t>
      </w:r>
    </w:p>
    <w:p w14:paraId="17A15128" w14:textId="6A853F44" w:rsidR="00027B27" w:rsidRDefault="00027B27" w:rsidP="005457E6">
      <w:pPr>
        <w:ind w:firstLine="0"/>
      </w:pPr>
      <w:r>
        <w:t>The current solutions for online examination are variants of the following approach: the students connect to a third party-provided online meeting (e.g., Zoom, Microsoft Teams), turn on their cameras, proceed to complete the exam. This method is flawed in terms of security against academic offenses. The most prevalent one, in my experience as a student, is the abuse of the fact that the exam supervisor has never seen students’ faces before the exam due to it not being required during the semester, as well as the absence of identity verification as a prerequisite to writing the exam. In other words, students may outsource (ask their friends to write the exam for them, pay a professional to do it, etc.) and get a passing grade regardless of whether they truly know the material presented during the semester. During the COVID-19 pandemic, when there was no other option other than online education and online exams, the students were incentivized to abuse this system and commit academic offenses and get a passing grade without opening the course textbook once during the semester. This effectively lowers the overall education level, potentially creating severe errors, that may be lethal in some cases, due to students-turned-professionals being unqualified. One may argue that the proportion of students cheating is marginal at best, however this problem is a hole in a ship that might lead to it sinking.</w:t>
      </w:r>
    </w:p>
    <w:p w14:paraId="22B3254E" w14:textId="77777777" w:rsidR="00027B27" w:rsidRDefault="00027B27" w:rsidP="005457E6">
      <w:r>
        <w:t>With an existing state-of-the-art face recognition technology, it is possible to prevent these problems by building and integrating security applications into existing infrastructures of academic institutions.</w:t>
      </w:r>
    </w:p>
    <w:p w14:paraId="4DAAD689" w14:textId="77777777" w:rsidR="00027B27" w:rsidRPr="00027B27" w:rsidRDefault="00027B27" w:rsidP="005457E6">
      <w:pPr>
        <w:pStyle w:val="Heading20"/>
      </w:pPr>
      <w:r>
        <w:br w:type="column"/>
      </w:r>
      <w:r w:rsidRPr="00027B27">
        <w:lastRenderedPageBreak/>
        <w:t>Existing Procedures</w:t>
      </w:r>
    </w:p>
    <w:p w14:paraId="2DF51E43" w14:textId="77777777" w:rsidR="00027B27" w:rsidRDefault="00027B27" w:rsidP="005457E6">
      <w:r>
        <w:t xml:space="preserve">Normally examinations are held in-person, which prevents students from committing academic offenses under the watchful eyes of the exam supervisors and their assistance. The identity of examinees is established and verified either on entrance to the exam room or during the exam itself: the examinees are asked to present a student identification card that contains the image of their face, first and last name(s), and the student ID number. This information is verified against a list of students registered for this exam, and the images in the identification card is matched with the face of the owner of the card. If these conditions are met, the examinee is cleared to write the exam. Examinees are not allowed to leave the exam room until they have turned in their exam papers, or their identity is verified once again on re-entry. </w:t>
      </w:r>
    </w:p>
    <w:p w14:paraId="2F96B7AC" w14:textId="77777777" w:rsidR="00027B27" w:rsidRDefault="00027B27" w:rsidP="005457E6">
      <w:r>
        <w:t xml:space="preserve">The described above procedure is put in place with security in mind, to prevent the problem mentioned in the previous section. It has been successful in preventing most cases of identity fraud in the context of examinations. However, currently there is no such procedure being used for online examinations. </w:t>
      </w:r>
    </w:p>
    <w:p w14:paraId="44111854" w14:textId="77777777" w:rsidR="00027B27" w:rsidRDefault="00027B27" w:rsidP="005457E6">
      <w:pPr>
        <w:pStyle w:val="Heading20"/>
      </w:pPr>
      <w:r>
        <w:br w:type="column"/>
      </w:r>
      <w:r>
        <w:lastRenderedPageBreak/>
        <w:t>Proposed Procedure</w:t>
      </w:r>
    </w:p>
    <w:p w14:paraId="5EDF15FF" w14:textId="77777777" w:rsidR="00027B27" w:rsidRDefault="00027B27" w:rsidP="005457E6">
      <w:r>
        <w:t>The procedure I use in my application is modeled after the existing in-person exam protocol:</w:t>
      </w:r>
    </w:p>
    <w:p w14:paraId="009D8F03" w14:textId="77777777" w:rsidR="000A1EB1" w:rsidRDefault="00027B27" w:rsidP="005457E6">
      <w:pPr>
        <w:pStyle w:val="ListParagraph"/>
        <w:numPr>
          <w:ilvl w:val="0"/>
          <w:numId w:val="19"/>
        </w:numPr>
      </w:pPr>
      <w:r>
        <w:t>Before the start of the exam session, exam supervisors are required to create a list of students allowed to take the exam (first and last names, student numbers</w:t>
      </w:r>
      <w:r w:rsidR="000A1EB1">
        <w:t>, optional base image</w:t>
      </w:r>
      <w:r>
        <w:t xml:space="preserve">). </w:t>
      </w:r>
    </w:p>
    <w:p w14:paraId="67085BB3" w14:textId="715FBB33" w:rsidR="00027B27" w:rsidRDefault="00027B27" w:rsidP="005457E6">
      <w:pPr>
        <w:pStyle w:val="ListParagraph"/>
        <w:numPr>
          <w:ilvl w:val="0"/>
          <w:numId w:val="19"/>
        </w:numPr>
      </w:pPr>
      <w:r>
        <w:t>The client executables (access point for the students) are generated and distributed to the students.</w:t>
      </w:r>
    </w:p>
    <w:p w14:paraId="46B2C0A9" w14:textId="77777777" w:rsidR="00027B27" w:rsidRDefault="00027B27" w:rsidP="005457E6">
      <w:pPr>
        <w:pStyle w:val="ListParagraph"/>
        <w:numPr>
          <w:ilvl w:val="0"/>
          <w:numId w:val="19"/>
        </w:numPr>
      </w:pPr>
      <w:r>
        <w:t>The exam supervisor starts the exam session.</w:t>
      </w:r>
    </w:p>
    <w:p w14:paraId="5295FD0B" w14:textId="4D60B116" w:rsidR="00027B27" w:rsidRDefault="00027B27" w:rsidP="005457E6">
      <w:pPr>
        <w:pStyle w:val="ListParagraph"/>
        <w:numPr>
          <w:ilvl w:val="0"/>
          <w:numId w:val="19"/>
        </w:numPr>
      </w:pPr>
      <w:r>
        <w:t>The students launch the executables, input their identification data (first</w:t>
      </w:r>
      <w:r w:rsidR="000A1EB1">
        <w:t xml:space="preserve"> and </w:t>
      </w:r>
      <w:r>
        <w:t>last names, student number)</w:t>
      </w:r>
    </w:p>
    <w:p w14:paraId="5F196D2E" w14:textId="77777777" w:rsidR="00027B27" w:rsidRDefault="00027B27" w:rsidP="005457E6">
      <w:pPr>
        <w:pStyle w:val="ListParagraph"/>
        <w:numPr>
          <w:ilvl w:val="0"/>
          <w:numId w:val="19"/>
        </w:numPr>
      </w:pPr>
      <w:r>
        <w:t>The system verifies their faces throughout the duration of the whole exam.</w:t>
      </w:r>
    </w:p>
    <w:p w14:paraId="6D7E63E9" w14:textId="77777777" w:rsidR="00027B27" w:rsidRDefault="00027B27" w:rsidP="005457E6">
      <w:pPr>
        <w:ind w:firstLine="0"/>
      </w:pPr>
    </w:p>
    <w:p w14:paraId="24CBD88F" w14:textId="7234C78D" w:rsidR="00AB14C6" w:rsidRDefault="00027B27" w:rsidP="005457E6">
      <w:pPr>
        <w:ind w:firstLine="0"/>
      </w:pPr>
      <w:r>
        <w:t>The described above procedure replicates the in-person procedure except for the last step. Step 6 covers an edge case that is only possible during online examinations: it is not possible to fake one’s identity once it has been verified without leaving the examination room first. However, during online examinations it is possible. By ensuring continuous verification, the application prevents it from happening.</w:t>
      </w:r>
    </w:p>
    <w:p w14:paraId="62019818" w14:textId="3C319318" w:rsidR="00027B27" w:rsidRPr="00AB14C6" w:rsidRDefault="00AB14C6" w:rsidP="005457E6">
      <w:pPr>
        <w:pStyle w:val="Heading10"/>
      </w:pPr>
      <w:r>
        <w:br w:type="column"/>
      </w:r>
      <w:r w:rsidRPr="00AB14C6">
        <w:lastRenderedPageBreak/>
        <w:t>Chapter 1. System Architecture</w:t>
      </w:r>
    </w:p>
    <w:p w14:paraId="65E21936" w14:textId="2009752E" w:rsidR="00425B64" w:rsidRDefault="00AB14C6" w:rsidP="005457E6">
      <w:pPr>
        <w:ind w:firstLine="0"/>
      </w:pPr>
      <w:r w:rsidRPr="00AB14C6">
        <w:t>Any face recognition pipeline consists of at least four parts: face detection, alignment, face representation, and verification. The system consists of three modules: client-side face detection, server-side face verification, and exam supervisor’s dashboard. The pipeline stages are spread across the three modules to optimally distribute the stress and utilization of computational resources required of each stage.</w:t>
      </w:r>
    </w:p>
    <w:p w14:paraId="4B391BF5" w14:textId="080F091C" w:rsidR="00425B64" w:rsidRDefault="00425B64" w:rsidP="005457E6">
      <w:pPr>
        <w:pStyle w:val="Heading20"/>
        <w:numPr>
          <w:ilvl w:val="1"/>
          <w:numId w:val="21"/>
        </w:numPr>
      </w:pPr>
      <w:r>
        <w:t>Exam Supervisor’s Dashboard</w:t>
      </w:r>
    </w:p>
    <w:p w14:paraId="2BE60B2F" w14:textId="6FE02160" w:rsidR="006F2DE6" w:rsidRDefault="00425B64" w:rsidP="005457E6">
      <w:r>
        <w:t>The Dashboard module is responsible for configuration of the session, executing compilation scripts, starting the verification server, and presentation of the verification results.</w:t>
      </w:r>
      <w:r w:rsidR="0073234C">
        <w:t xml:space="preserve"> It is a web application that the examination supervisor exclusively will have access to. </w:t>
      </w:r>
      <w:r w:rsidR="006F2DE6">
        <w:t xml:space="preserve">The module consists of two components: </w:t>
      </w:r>
      <w:r w:rsidR="0093234E">
        <w:t>the frontend and the backend</w:t>
      </w:r>
      <w:r w:rsidR="006F2DE6">
        <w:t>.</w:t>
      </w:r>
    </w:p>
    <w:p w14:paraId="046D49AD" w14:textId="3A6044AD" w:rsidR="0093234E" w:rsidRDefault="0093234E" w:rsidP="005457E6">
      <w:pPr>
        <w:pStyle w:val="Heading3"/>
      </w:pPr>
      <w:r>
        <w:t>Frontend</w:t>
      </w:r>
    </w:p>
    <w:p w14:paraId="1A3768B5" w14:textId="096C5C85" w:rsidR="0093234E" w:rsidRDefault="0093234E" w:rsidP="005457E6">
      <w:r>
        <w:t>This component is responsible for the visual representation of the data and allowing the supervisor to utilize all the tools provided efficiently and with ease.</w:t>
      </w:r>
      <w:r w:rsidRPr="0093234E">
        <w:t xml:space="preserve"> </w:t>
      </w:r>
      <w:r w:rsidRPr="0093234E">
        <w:t>The User Interface (UI) is designed to be as minimalistic and intuitive as possible to minimize the training required to become acclimated to the system.</w:t>
      </w:r>
      <w:r>
        <w:t xml:space="preserve"> It is built with React JS, which is a JavaScript framework. </w:t>
      </w:r>
    </w:p>
    <w:p w14:paraId="21B50360" w14:textId="0FE3D943" w:rsidR="00433F80" w:rsidRDefault="00433F80" w:rsidP="005457E6">
      <w:pPr>
        <w:pStyle w:val="TableFigure"/>
      </w:pPr>
      <w:r>
        <w:rPr>
          <w:noProof/>
        </w:rPr>
        <w:drawing>
          <wp:inline distT="0" distB="0" distL="0" distR="0" wp14:anchorId="3312A3C0" wp14:editId="71BC45ED">
            <wp:extent cx="5943600" cy="1064895"/>
            <wp:effectExtent l="0" t="0" r="0" b="1905"/>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14:paraId="01F654FB" w14:textId="1DC5747F" w:rsidR="00433F80" w:rsidRDefault="00433F80" w:rsidP="005457E6">
      <w:pPr>
        <w:pStyle w:val="TableFigure"/>
        <w:jc w:val="center"/>
      </w:pPr>
      <w:r>
        <w:t xml:space="preserve">Figure 1. Default </w:t>
      </w:r>
      <w:r w:rsidRPr="00433F80">
        <w:t>UI of the Dashboard</w:t>
      </w:r>
    </w:p>
    <w:p w14:paraId="3B12E78E" w14:textId="4A7C432A" w:rsidR="00433F80" w:rsidRDefault="00D3294B" w:rsidP="005457E6">
      <w:pPr>
        <w:pStyle w:val="Heading4"/>
      </w:pPr>
      <w:r>
        <w:t>Add Student</w:t>
      </w:r>
    </w:p>
    <w:p w14:paraId="32D75132" w14:textId="4DE5DDD4" w:rsidR="0089319D" w:rsidRDefault="00D3294B" w:rsidP="005457E6">
      <w:r>
        <w:t xml:space="preserve">This button redirects the user to a separate </w:t>
      </w:r>
      <w:r w:rsidR="00072113">
        <w:t xml:space="preserve">page that contains a </w:t>
      </w:r>
      <w:r w:rsidR="00541853">
        <w:t xml:space="preserve">form that allows for addition of new students to the database. The required components are the first and last names, </w:t>
      </w:r>
      <w:r w:rsidR="00541853">
        <w:lastRenderedPageBreak/>
        <w:t xml:space="preserve">and the student identifier. There is also an optional field to add a base image of the student. This base image is uploaded to the </w:t>
      </w:r>
      <w:r w:rsidR="0089319D">
        <w:t xml:space="preserve">backend </w:t>
      </w:r>
      <w:r w:rsidR="00541853">
        <w:t>ser</w:t>
      </w:r>
      <w:r w:rsidR="0089319D">
        <w:t>ver and saved locally for the verification purposes. The ‘Cancel’ button redirects the user back to the previous page.</w:t>
      </w:r>
    </w:p>
    <w:p w14:paraId="1C298338" w14:textId="3C402A96" w:rsidR="00D3294B" w:rsidRDefault="0089319D" w:rsidP="005457E6">
      <w:pPr>
        <w:pStyle w:val="TableFigure"/>
        <w:jc w:val="center"/>
      </w:pPr>
      <w:r>
        <w:rPr>
          <w:noProof/>
        </w:rPr>
        <w:drawing>
          <wp:inline distT="0" distB="0" distL="0" distR="0" wp14:anchorId="5F756A26" wp14:editId="6AD566EB">
            <wp:extent cx="2857500" cy="2177142"/>
            <wp:effectExtent l="0" t="0" r="0" b="0"/>
            <wp:docPr id="4" name="Picture 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
                    <pic:cNvPicPr/>
                  </pic:nvPicPr>
                  <pic:blipFill>
                    <a:blip r:embed="rId10">
                      <a:extLst>
                        <a:ext uri="{28A0092B-C50C-407E-A947-70E740481C1C}">
                          <a14:useLocalDpi xmlns:a14="http://schemas.microsoft.com/office/drawing/2010/main" val="0"/>
                        </a:ext>
                      </a:extLst>
                    </a:blip>
                    <a:stretch>
                      <a:fillRect/>
                    </a:stretch>
                  </pic:blipFill>
                  <pic:spPr>
                    <a:xfrm>
                      <a:off x="0" y="0"/>
                      <a:ext cx="2895775" cy="2206304"/>
                    </a:xfrm>
                    <a:prstGeom prst="rect">
                      <a:avLst/>
                    </a:prstGeom>
                  </pic:spPr>
                </pic:pic>
              </a:graphicData>
            </a:graphic>
          </wp:inline>
        </w:drawing>
      </w:r>
    </w:p>
    <w:p w14:paraId="04AE99B5" w14:textId="08DC767A" w:rsidR="0089319D" w:rsidRDefault="0089319D" w:rsidP="005457E6">
      <w:pPr>
        <w:pStyle w:val="TableFigure"/>
        <w:jc w:val="center"/>
      </w:pPr>
      <w:r>
        <w:t>Figure 2. Add Student Form</w:t>
      </w:r>
    </w:p>
    <w:p w14:paraId="0CB9E005" w14:textId="19CF5DF1" w:rsidR="0089319D" w:rsidRDefault="0089319D" w:rsidP="005457E6">
      <w:r>
        <w:t xml:space="preserve">When the form is submitted, the contents are sent to the backend via a POST request, where it is processed </w:t>
      </w:r>
      <w:r w:rsidR="005457E6">
        <w:t>further.</w:t>
      </w:r>
    </w:p>
    <w:p w14:paraId="2A83D765" w14:textId="77777777" w:rsidR="0089319D" w:rsidRPr="00D3294B" w:rsidRDefault="0089319D" w:rsidP="005457E6">
      <w:pPr>
        <w:pStyle w:val="TableFigure"/>
      </w:pPr>
    </w:p>
    <w:p w14:paraId="7F8B9FA8" w14:textId="1B809D4B" w:rsidR="006F2DE6" w:rsidRDefault="006F2DE6" w:rsidP="005457E6">
      <w:pPr>
        <w:pStyle w:val="Heading3"/>
      </w:pPr>
      <w:r>
        <w:t>Backend</w:t>
      </w:r>
    </w:p>
    <w:p w14:paraId="64F30042" w14:textId="595DC216" w:rsidR="00271C95" w:rsidRDefault="006F2DE6" w:rsidP="005457E6">
      <w:r>
        <w:t>This component is responsible for all the data management, script execution and operation of the dashboard. It is a</w:t>
      </w:r>
      <w:r w:rsidR="00801448">
        <w:t xml:space="preserve"> REST API built with C# and ASP.NET Core. </w:t>
      </w:r>
    </w:p>
    <w:p w14:paraId="7CEBA539" w14:textId="77A6EDB7" w:rsidR="00271C95" w:rsidRDefault="00271C95" w:rsidP="005457E6">
      <w:pPr>
        <w:pStyle w:val="Heading4"/>
      </w:pPr>
      <w:r>
        <w:t>Database</w:t>
      </w:r>
    </w:p>
    <w:p w14:paraId="6F4D8E54" w14:textId="061CFBF1" w:rsidR="006F2DE6" w:rsidRDefault="00271C95" w:rsidP="005457E6">
      <w:r>
        <w:t>The module</w:t>
      </w:r>
      <w:r w:rsidR="0093234E">
        <w:t xml:space="preserve"> is</w:t>
      </w:r>
      <w:r w:rsidR="00801448">
        <w:t xml:space="preserve"> </w:t>
      </w:r>
      <w:r w:rsidR="007B549E">
        <w:t>implemented in a way</w:t>
      </w:r>
      <w:r w:rsidR="00801448">
        <w:t xml:space="preserve"> </w:t>
      </w:r>
      <w:r w:rsidR="007B549E">
        <w:t>that</w:t>
      </w:r>
      <w:r w:rsidR="00801448">
        <w:t xml:space="preserve"> omit</w:t>
      </w:r>
      <w:r w:rsidR="007B549E">
        <w:t>s</w:t>
      </w:r>
      <w:r w:rsidR="00801448">
        <w:t xml:space="preserve"> configuration and </w:t>
      </w:r>
      <w:r w:rsidR="007B549E">
        <w:t>maintenance</w:t>
      </w:r>
      <w:r w:rsidR="00801448">
        <w:t xml:space="preserve"> of dedicated databases and instead utilizes </w:t>
      </w:r>
      <w:r w:rsidR="002E6033">
        <w:t>an in-memory database built in runtime. This solution reduces the cost of maintenance in the long-term</w:t>
      </w:r>
      <w:r w:rsidR="007B549E">
        <w:t xml:space="preserve"> at the cost of building the database every session (which is compensated by the ability of the user to export the session data and load sessions from a .</w:t>
      </w:r>
      <w:proofErr w:type="spellStart"/>
      <w:r w:rsidR="007B549E">
        <w:t>json</w:t>
      </w:r>
      <w:proofErr w:type="spellEnd"/>
      <w:r w:rsidR="007B549E">
        <w:t xml:space="preserve"> file)</w:t>
      </w:r>
      <w:r>
        <w:t>. The solution also</w:t>
      </w:r>
      <w:r w:rsidR="007B549E">
        <w:t xml:space="preserve"> </w:t>
      </w:r>
      <w:r>
        <w:t>decreases</w:t>
      </w:r>
      <w:r w:rsidR="007B549E">
        <w:t xml:space="preserve"> the </w:t>
      </w:r>
      <w:r>
        <w:t xml:space="preserve">amount of time required for </w:t>
      </w:r>
      <w:r w:rsidR="007B549E">
        <w:t xml:space="preserve">the </w:t>
      </w:r>
      <w:r w:rsidR="007B549E">
        <w:lastRenderedPageBreak/>
        <w:t xml:space="preserve">changes </w:t>
      </w:r>
      <w:r>
        <w:t xml:space="preserve">to occur </w:t>
      </w:r>
      <w:r w:rsidR="007B549E">
        <w:t xml:space="preserve">due to </w:t>
      </w:r>
      <w:r>
        <w:t>the lack of the need to send and receive data from a dedicated database.</w:t>
      </w:r>
      <w:r w:rsidR="00AC6C7E">
        <w:t xml:space="preserve"> However, it is configured in a way that would not take a significant amount of development time to implement support of a dedicated solution due to utilization of .NET’s Entity Framework. </w:t>
      </w:r>
    </w:p>
    <w:p w14:paraId="37784385" w14:textId="114C9ABE" w:rsidR="00AC6C7E" w:rsidRDefault="00AC6C7E" w:rsidP="005457E6">
      <w:pPr>
        <w:pStyle w:val="Heading4"/>
      </w:pPr>
      <w:r>
        <w:t>API</w:t>
      </w:r>
    </w:p>
    <w:p w14:paraId="42D9320E" w14:textId="77777777" w:rsidR="0093234E" w:rsidRPr="0093234E" w:rsidRDefault="0093234E" w:rsidP="005457E6"/>
    <w:p w14:paraId="0A1170AE" w14:textId="1D261D3B" w:rsidR="000A1EB1" w:rsidRDefault="000A1EB1" w:rsidP="005457E6">
      <w:pPr>
        <w:ind w:left="720" w:firstLine="0"/>
      </w:pPr>
    </w:p>
    <w:p w14:paraId="5A3C1BC7" w14:textId="4F0275BD" w:rsidR="00072113" w:rsidRDefault="00072113" w:rsidP="005457E6">
      <w:pPr>
        <w:ind w:left="720" w:firstLine="0"/>
      </w:pPr>
      <w:r>
        <w:t>Due to the limitations of the design, it is impossible to utilize some of the features of React efficiently. Instead of only refreshing the contents when there is change automatically, the contents are manually refreshed with the given frequency. This results in a consistent amount of GET requests to the backend</w:t>
      </w:r>
    </w:p>
    <w:p w14:paraId="0F9602FC" w14:textId="2EF38CD2" w:rsidR="002F7CEF" w:rsidRDefault="002F7CEF" w:rsidP="005457E6"/>
    <w:p w14:paraId="634E45F3" w14:textId="55210503" w:rsidR="00027B27" w:rsidRDefault="00AA209E" w:rsidP="005457E6">
      <w:pPr>
        <w:ind w:firstLine="0"/>
      </w:pPr>
      <w:r>
        <w:br w:type="column"/>
      </w:r>
    </w:p>
    <w:sdt>
      <w:sdtPr>
        <w:alias w:val="Section text:"/>
        <w:tag w:val="Section text:"/>
        <w:id w:val="-1322272011"/>
        <w:placeholder>
          <w:docPart w:val="3BA574313CD941E08A710889BA3DD197"/>
        </w:placeholder>
        <w:temporary/>
        <w:showingPlcHdr/>
        <w15:appearance w15:val="hidden"/>
        <w:text/>
      </w:sdtPr>
      <w:sdtContent>
        <w:p w14:paraId="4608B79A" w14:textId="3B3FA39E" w:rsidR="00E81978" w:rsidRDefault="005D3A03" w:rsidP="005457E6">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F0157AC077DA4B1F81CA8E384B5E8F49"/>
        </w:placeholder>
        <w:temporary/>
        <w:showingPlcHdr/>
        <w15:appearance w15:val="hidden"/>
        <w:text/>
      </w:sdtPr>
      <w:sdtContent>
        <w:p w14:paraId="57786663" w14:textId="77777777" w:rsidR="00E81978" w:rsidRDefault="005D3A03" w:rsidP="005457E6">
          <w:pPr>
            <w:pStyle w:val="Heading10"/>
          </w:pPr>
          <w:r>
            <w:t>[Heading 1]</w:t>
          </w:r>
        </w:p>
      </w:sdtContent>
    </w:sdt>
    <w:p w14:paraId="40FCBCD4" w14:textId="77777777" w:rsidR="00E81978" w:rsidRDefault="00000000" w:rsidP="005457E6">
      <w:sdt>
        <w:sdtPr>
          <w:alias w:val="Paragraph text:"/>
          <w:tag w:val="Paragraph text:"/>
          <w:id w:val="1404798514"/>
          <w:placeholder>
            <w:docPart w:val="0F0C1925049B420FB5D9EF4AA5750E32"/>
          </w:placeholder>
          <w:temporary/>
          <w:showingPlcHdr/>
          <w15:appearance w15:val="hidden"/>
          <w:text/>
        </w:sdtPr>
        <w:sdtContent>
          <w:r w:rsidR="005D3A03">
            <w:t>[The first two heading levels get their own paragraph, as shown here.  Headings 3, 4, and 5 are run-in headings used at the beginning of the paragraph.]</w:t>
          </w:r>
        </w:sdtContent>
      </w:sdt>
    </w:p>
    <w:p w14:paraId="3AE4FB31" w14:textId="77777777" w:rsidR="00E81978" w:rsidRPr="00C31D30" w:rsidRDefault="00000000" w:rsidP="005457E6">
      <w:pPr>
        <w:pStyle w:val="Heading20"/>
      </w:pPr>
      <w:sdt>
        <w:sdtPr>
          <w:alias w:val="Heading 2:"/>
          <w:tag w:val="Heading 2:"/>
          <w:id w:val="1203442487"/>
          <w:placeholder>
            <w:docPart w:val="D613BE3653FD482DA70C39FF2A04B0E4"/>
          </w:placeholder>
          <w:temporary/>
          <w:showingPlcHdr/>
          <w15:appearance w15:val="hidden"/>
          <w:text/>
        </w:sdtPr>
        <w:sdtContent>
          <w:r w:rsidR="005D3A03" w:rsidRPr="00C31D30">
            <w:t>[Heading 2]</w:t>
          </w:r>
        </w:sdtContent>
      </w:sdt>
      <w:r w:rsidR="005D3A03" w:rsidRPr="00D85B68">
        <w:rPr>
          <w:rStyle w:val="FootnoteReference"/>
        </w:rPr>
        <w:t>1</w:t>
      </w:r>
    </w:p>
    <w:sdt>
      <w:sdtPr>
        <w:alias w:val="Paragraph text:"/>
        <w:tag w:val="Paragraph text:"/>
        <w:id w:val="1221403361"/>
        <w:placeholder>
          <w:docPart w:val="10DEDD2F83204965A1EDD1100F79CBB5"/>
        </w:placeholder>
        <w:temporary/>
        <w:showingPlcHdr/>
        <w15:appearance w15:val="hidden"/>
      </w:sdtPr>
      <w:sdtContent>
        <w:p w14:paraId="7D854909" w14:textId="77777777" w:rsidR="00E81978" w:rsidRDefault="005D3A03" w:rsidP="005457E6">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7D4FCDFC" w14:textId="77777777" w:rsidR="00355DCA" w:rsidRPr="00C31D30" w:rsidRDefault="00000000" w:rsidP="005457E6">
      <w:pPr>
        <w:pStyle w:val="Heading3"/>
      </w:pPr>
      <w:sdt>
        <w:sdtPr>
          <w:alias w:val="Heading 3:"/>
          <w:tag w:val="Heading 3:"/>
          <w:id w:val="1751771428"/>
          <w:placeholder>
            <w:docPart w:val="608FBCF15E4045FE83150CBBE56CFCBA"/>
          </w:placeholder>
          <w:temporary/>
          <w:showingPlcHdr/>
          <w15:appearance w15:val="hidden"/>
          <w:text/>
        </w:sdtPr>
        <w:sdtContent>
          <w:r w:rsidR="005D3A03" w:rsidRPr="00C31D30">
            <w:t>[Heading 3]</w:t>
          </w:r>
        </w:sdtContent>
      </w:sdt>
      <w:r w:rsidR="00355DCA" w:rsidRPr="00C31D30">
        <w:t>.</w:t>
      </w:r>
    </w:p>
    <w:p w14:paraId="799E3627" w14:textId="77777777" w:rsidR="00E81978" w:rsidRDefault="00000000" w:rsidP="005457E6">
      <w:pPr>
        <w:rPr>
          <w:b/>
          <w:bCs/>
        </w:rPr>
      </w:pPr>
      <w:sdt>
        <w:sdtPr>
          <w:alias w:val="Paragraph text:"/>
          <w:tag w:val="Paragraph text:"/>
          <w:id w:val="2054876750"/>
          <w:placeholder>
            <w:docPart w:val="CC1BB805595D471E982AD8B571137C49"/>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45906EE1" w14:textId="77777777" w:rsidR="00355DCA" w:rsidRPr="00C31D30" w:rsidRDefault="00000000" w:rsidP="005457E6">
      <w:pPr>
        <w:pStyle w:val="Heading4"/>
      </w:pPr>
      <w:sdt>
        <w:sdtPr>
          <w:alias w:val="Heading 4:"/>
          <w:tag w:val="Heading 4:"/>
          <w:id w:val="-685361587"/>
          <w:placeholder>
            <w:docPart w:val="9209B2EAEE1246D48A4BC1287F096286"/>
          </w:placeholder>
          <w:temporary/>
          <w:showingPlcHdr/>
          <w15:appearance w15:val="hidden"/>
          <w:text/>
        </w:sdtPr>
        <w:sdtContent>
          <w:r w:rsidR="005D3A03" w:rsidRPr="00C31D30">
            <w:t>[Heading 4]</w:t>
          </w:r>
        </w:sdtContent>
      </w:sdt>
      <w:r w:rsidR="00355DCA" w:rsidRPr="00C31D30">
        <w:t>.</w:t>
      </w:r>
    </w:p>
    <w:p w14:paraId="50FA7931" w14:textId="77777777" w:rsidR="00E81978" w:rsidRDefault="00000000" w:rsidP="005457E6">
      <w:pPr>
        <w:rPr>
          <w:b/>
          <w:bCs/>
        </w:rPr>
      </w:pPr>
      <w:sdt>
        <w:sdtPr>
          <w:alias w:val="Paragraph text:"/>
          <w:tag w:val="Paragraph text:"/>
          <w:id w:val="-1987159626"/>
          <w:placeholder>
            <w:docPart w:val="1F5AF089E715479E85DBCFBABDBD0AF4"/>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CBCF532F0CC4923A9CD45B9723157EA"/>
          </w:placeholder>
          <w:temporary/>
          <w:showingPlcHdr/>
          <w15:appearance w15:val="hidden"/>
          <w:text/>
        </w:sdtPr>
        <w:sdtContent>
          <w:r w:rsidR="00BA45DB">
            <w:t>Last Name, Year</w:t>
          </w:r>
        </w:sdtContent>
      </w:sdt>
      <w:r w:rsidR="00BA45DB">
        <w:t>)</w:t>
      </w:r>
    </w:p>
    <w:p w14:paraId="34082345" w14:textId="77777777" w:rsidR="00355DCA" w:rsidRPr="00C31D30" w:rsidRDefault="00000000" w:rsidP="005457E6">
      <w:pPr>
        <w:pStyle w:val="Heading5"/>
      </w:pPr>
      <w:sdt>
        <w:sdtPr>
          <w:alias w:val="Heading 5:"/>
          <w:tag w:val="Heading 5:"/>
          <w:id w:val="-53853956"/>
          <w:placeholder>
            <w:docPart w:val="EE02A8AE51374E61B3D8CC648992B4B8"/>
          </w:placeholder>
          <w:temporary/>
          <w:showingPlcHdr/>
          <w15:appearance w15:val="hidden"/>
          <w:text/>
        </w:sdtPr>
        <w:sdtContent>
          <w:r w:rsidR="005D3A03" w:rsidRPr="00C31D30">
            <w:t>[Heading 5]</w:t>
          </w:r>
        </w:sdtContent>
      </w:sdt>
      <w:r w:rsidR="00355DCA" w:rsidRPr="00C31D30">
        <w:t>.</w:t>
      </w:r>
    </w:p>
    <w:p w14:paraId="373DD912" w14:textId="7AC224B7" w:rsidR="00027B27" w:rsidRDefault="00000000" w:rsidP="005457E6">
      <w:sdt>
        <w:sdtPr>
          <w:alias w:val="Paragraph text:"/>
          <w:tag w:val="Paragraph text:"/>
          <w:id w:val="1216239889"/>
          <w:placeholder>
            <w:docPart w:val="D1F8CFCD63F64A38B86B8376CDC84B8B"/>
          </w:placeholder>
          <w:temporary/>
          <w:showingPlcHdr/>
          <w15:appearance w15:val="hidden"/>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EA1C94A9240147B7A0E8C38380A449DB"/>
          </w:placeholder>
          <w:temporary/>
          <w:showingPlcHdr/>
          <w15:appearance w15:val="hidden"/>
          <w:text/>
        </w:sdtPr>
        <w:sdtContent>
          <w:r w:rsidR="00BA45DB">
            <w:t>Last Name, Year</w:t>
          </w:r>
        </w:sdtContent>
      </w:sdt>
      <w:r w:rsidR="00BA45DB">
        <w:t>)</w:t>
      </w:r>
    </w:p>
    <w:p w14:paraId="3960C240" w14:textId="75A2D59C" w:rsidR="00027B27" w:rsidRDefault="00027B27" w:rsidP="005457E6">
      <w:pPr>
        <w:pStyle w:val="Heading20"/>
      </w:pPr>
      <w:r>
        <w:br w:type="column"/>
      </w:r>
    </w:p>
    <w:p w14:paraId="49486E74" w14:textId="5008DD3A" w:rsidR="00E81978" w:rsidRDefault="00E81978" w:rsidP="005457E6"/>
    <w:sdt>
      <w:sdtPr>
        <w:rPr>
          <w:rFonts w:asciiTheme="minorHAnsi" w:eastAsiaTheme="minorEastAsia" w:hAnsiTheme="minorHAnsi" w:cstheme="minorBidi"/>
        </w:rPr>
        <w:id w:val="62297111"/>
        <w:docPartObj>
          <w:docPartGallery w:val="Bibliographies"/>
          <w:docPartUnique/>
        </w:docPartObj>
      </w:sdtPr>
      <w:sdtContent>
        <w:p w14:paraId="5ABD5A8F" w14:textId="77777777" w:rsidR="00E81978" w:rsidRDefault="005D3A03" w:rsidP="005457E6">
          <w:pPr>
            <w:pStyle w:val="SectionTitle"/>
          </w:pPr>
          <w:r>
            <w:t>References</w:t>
          </w:r>
        </w:p>
        <w:p w14:paraId="57460E81" w14:textId="77777777" w:rsidR="00D666A9" w:rsidRDefault="00D666A9" w:rsidP="005457E6">
          <w:pPr>
            <w:pStyle w:val="Bibliography"/>
          </w:pPr>
          <w:r w:rsidRPr="00D666A9">
            <w:t xml:space="preserve">Liu, W., </w:t>
          </w:r>
          <w:proofErr w:type="spellStart"/>
          <w:r w:rsidRPr="00D666A9">
            <w:t>Anguelov</w:t>
          </w:r>
          <w:proofErr w:type="spellEnd"/>
          <w:r w:rsidRPr="00D666A9">
            <w:t xml:space="preserve">, D., Erhan, D., </w:t>
          </w:r>
          <w:proofErr w:type="spellStart"/>
          <w:r w:rsidRPr="00D666A9">
            <w:t>Szegedy</w:t>
          </w:r>
          <w:proofErr w:type="spellEnd"/>
          <w:r w:rsidRPr="00D666A9">
            <w:t xml:space="preserve">, C., Reed, S., Fu, C. Y., &amp; Berg, A. C. (2016, October). </w:t>
          </w:r>
          <w:proofErr w:type="spellStart"/>
          <w:r w:rsidRPr="00D666A9">
            <w:t>Ssd</w:t>
          </w:r>
          <w:proofErr w:type="spellEnd"/>
          <w:r w:rsidRPr="00D666A9">
            <w:t xml:space="preserve">: Single shot </w:t>
          </w:r>
          <w:proofErr w:type="spellStart"/>
          <w:r w:rsidRPr="00D666A9">
            <w:t>multibox</w:t>
          </w:r>
          <w:proofErr w:type="spellEnd"/>
          <w:r w:rsidRPr="00D666A9">
            <w:t xml:space="preserve"> detector. In European conference on computer vision (pp. 21-37). Springer, Cham. </w:t>
          </w:r>
        </w:p>
        <w:p w14:paraId="5E157179" w14:textId="16BFCDC7" w:rsidR="00D666A9" w:rsidRPr="00D666A9" w:rsidRDefault="00D666A9" w:rsidP="005457E6">
          <w:pPr>
            <w:pStyle w:val="Bibliography"/>
          </w:pPr>
          <w:r w:rsidRPr="00D666A9">
            <w:t xml:space="preserve">Zhang, K., Zhang, Z., Li, Z., &amp; </w:t>
          </w:r>
          <w:proofErr w:type="spellStart"/>
          <w:r w:rsidRPr="00D666A9">
            <w:t>Qiao</w:t>
          </w:r>
          <w:proofErr w:type="spellEnd"/>
          <w:r w:rsidRPr="00D666A9">
            <w:t>, Y. (2016). Joint face detection and alignment using multitask cascaded convolutional networks. IEEE signal processing letters, 23(10), 1499-1503.</w:t>
          </w:r>
        </w:p>
        <w:p w14:paraId="2A18E925" w14:textId="77777777" w:rsidR="00D666A9" w:rsidRDefault="00D666A9" w:rsidP="005457E6">
          <w:pPr>
            <w:pStyle w:val="Bibliography"/>
          </w:pPr>
          <w:r w:rsidRPr="00D666A9">
            <w:t xml:space="preserve">Ren, S., He, K., </w:t>
          </w:r>
          <w:proofErr w:type="spellStart"/>
          <w:r w:rsidRPr="00D666A9">
            <w:t>Girshick</w:t>
          </w:r>
          <w:proofErr w:type="spellEnd"/>
          <w:r w:rsidRPr="00D666A9">
            <w:t>, R., &amp; Sun, J. (2015). Faster r-</w:t>
          </w:r>
          <w:proofErr w:type="spellStart"/>
          <w:r w:rsidRPr="00D666A9">
            <w:t>cnn</w:t>
          </w:r>
          <w:proofErr w:type="spellEnd"/>
          <w:r w:rsidRPr="00D666A9">
            <w:t>: Towards real-time object detection with region proposal networks. Advances in neural information processing systems, 28.</w:t>
          </w:r>
        </w:p>
        <w:p w14:paraId="42D59D01" w14:textId="77777777" w:rsidR="00D666A9" w:rsidRDefault="00D666A9" w:rsidP="005457E6">
          <w:pPr>
            <w:pStyle w:val="Bibliography"/>
          </w:pPr>
          <w:r w:rsidRPr="00D666A9">
            <w:t xml:space="preserve">Gao, X., Xu, J., Luo, C., Zhou, J., Huang, P., &amp; Deng, J. (2022). Detection of Lower Body for AGV Based on SSD Algorithm with </w:t>
          </w:r>
          <w:proofErr w:type="spellStart"/>
          <w:r w:rsidRPr="00D666A9">
            <w:t>ResNet</w:t>
          </w:r>
          <w:proofErr w:type="spellEnd"/>
          <w:r w:rsidRPr="00D666A9">
            <w:t>. Sensors, 22(5), 2008.</w:t>
          </w:r>
        </w:p>
        <w:p w14:paraId="64AAE401" w14:textId="77777777" w:rsidR="00D666A9" w:rsidRDefault="00D666A9" w:rsidP="005457E6">
          <w:pPr>
            <w:pStyle w:val="Bibliography"/>
          </w:pPr>
          <w:proofErr w:type="spellStart"/>
          <w:r w:rsidRPr="00D666A9">
            <w:t>Serengil</w:t>
          </w:r>
          <w:proofErr w:type="spellEnd"/>
          <w:r w:rsidRPr="00D666A9">
            <w:t xml:space="preserve">, S. I., &amp; </w:t>
          </w:r>
          <w:proofErr w:type="spellStart"/>
          <w:r w:rsidRPr="00D666A9">
            <w:t>Ozpinar</w:t>
          </w:r>
          <w:proofErr w:type="spellEnd"/>
          <w:r w:rsidRPr="00D666A9">
            <w:t>, A. (2020, October). Lightface: A hybrid deep face recognition framework. In 2020 innovations in intelligent systems and applications conference (ASYU) (pp. 1-5). IEEE.</w:t>
          </w:r>
        </w:p>
        <w:p w14:paraId="3EC1FAFC" w14:textId="3BF90B05" w:rsidR="00E81978" w:rsidRPr="00D666A9" w:rsidRDefault="00D666A9" w:rsidP="005457E6">
          <w:pPr>
            <w:pStyle w:val="Bibliography"/>
          </w:pPr>
          <w:proofErr w:type="spellStart"/>
          <w:r w:rsidRPr="00D666A9">
            <w:t>Simonyan</w:t>
          </w:r>
          <w:proofErr w:type="spellEnd"/>
          <w:r w:rsidRPr="00D666A9">
            <w:t xml:space="preserve">, K., &amp; Zisserman, A. (2014). Very deep convolutional networks for large-scale image recognition. </w:t>
          </w:r>
          <w:proofErr w:type="spellStart"/>
          <w:r w:rsidRPr="00D666A9">
            <w:t>arXiv</w:t>
          </w:r>
          <w:proofErr w:type="spellEnd"/>
          <w:r w:rsidRPr="00D666A9">
            <w:t xml:space="preserve"> preprint arXiv:1409.1556.</w:t>
          </w:r>
        </w:p>
      </w:sdtContent>
    </w:sdt>
    <w:sdt>
      <w:sdtPr>
        <w:alias w:val="Footnotes title:"/>
        <w:tag w:val="Footnotes title:"/>
        <w:id w:val="-1680037918"/>
        <w:placeholder>
          <w:docPart w:val="917E92A8019346DF9495F9BA0A26F089"/>
        </w:placeholder>
        <w:temporary/>
        <w:showingPlcHdr/>
        <w15:appearance w15:val="hidden"/>
      </w:sdtPr>
      <w:sdtContent>
        <w:p w14:paraId="32C6680B" w14:textId="77777777" w:rsidR="00E81978" w:rsidRDefault="005D3A03" w:rsidP="005457E6">
          <w:pPr>
            <w:pStyle w:val="SectionTitle"/>
          </w:pPr>
          <w:r>
            <w:t>Footnotes</w:t>
          </w:r>
        </w:p>
      </w:sdtContent>
    </w:sdt>
    <w:p w14:paraId="00924751" w14:textId="77777777" w:rsidR="00E81978" w:rsidRDefault="005D3A03" w:rsidP="005457E6">
      <w:r>
        <w:rPr>
          <w:rStyle w:val="FootnoteReference"/>
        </w:rPr>
        <w:t>1</w:t>
      </w:r>
      <w:sdt>
        <w:sdtPr>
          <w:alias w:val="Footnotes text:"/>
          <w:tag w:val="Footnotes text:"/>
          <w:id w:val="1069077422"/>
          <w:placeholder>
            <w:docPart w:val="705DF6BB52D24FC6B6367BEBA10A8118"/>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6C68F53" w14:textId="77777777" w:rsidR="00E81978" w:rsidRDefault="005D3A03" w:rsidP="005457E6">
      <w:pPr>
        <w:pStyle w:val="SectionTitle"/>
      </w:pPr>
      <w:r>
        <w:lastRenderedPageBreak/>
        <w:t>Tables</w:t>
      </w:r>
    </w:p>
    <w:p w14:paraId="0A750CAB" w14:textId="77777777" w:rsidR="00E81978" w:rsidRDefault="005D3A03" w:rsidP="005457E6">
      <w:pPr>
        <w:pStyle w:val="NoSpacing"/>
      </w:pPr>
      <w:r>
        <w:t>Table 1</w:t>
      </w:r>
    </w:p>
    <w:sdt>
      <w:sdtPr>
        <w:alias w:val="Table title:"/>
        <w:tag w:val="Table title:"/>
        <w:id w:val="1042324137"/>
        <w:placeholder>
          <w:docPart w:val="DB80EF73F4F9466CB576BDE3EEF100D6"/>
        </w:placeholder>
        <w:temporary/>
        <w:showingPlcHdr/>
        <w15:appearance w15:val="hidden"/>
        <w:text/>
      </w:sdtPr>
      <w:sdtContent>
        <w:p w14:paraId="4773ACDD" w14:textId="77777777" w:rsidR="00E81978" w:rsidRPr="00C0601E" w:rsidRDefault="005D3A03" w:rsidP="005457E6">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B82ACF1"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965ACF0086C14A49A9185C84F8A7C79F"/>
            </w:placeholder>
            <w:temporary/>
            <w:showingPlcHdr/>
            <w15:appearance w15:val="hidden"/>
          </w:sdtPr>
          <w:sdtContent>
            <w:tc>
              <w:tcPr>
                <w:tcW w:w="1872" w:type="dxa"/>
              </w:tcPr>
              <w:p w14:paraId="3BBB66FA" w14:textId="77777777" w:rsidR="00E6004D" w:rsidRPr="00BF4184" w:rsidRDefault="00E6004D" w:rsidP="005457E6">
                <w:pPr>
                  <w:spacing w:line="480" w:lineRule="auto"/>
                </w:pPr>
                <w:r w:rsidRPr="00BF4184">
                  <w:t>Column Head</w:t>
                </w:r>
              </w:p>
            </w:tc>
          </w:sdtContent>
        </w:sdt>
        <w:sdt>
          <w:sdtPr>
            <w:alias w:val="Column Head 2:"/>
            <w:tag w:val="Column Head 2:"/>
            <w:id w:val="-477000835"/>
            <w:placeholder>
              <w:docPart w:val="837A2343C96E493E9C4C08A132B97437"/>
            </w:placeholder>
            <w:temporary/>
            <w:showingPlcHdr/>
            <w15:appearance w15:val="hidden"/>
          </w:sdtPr>
          <w:sdtContent>
            <w:tc>
              <w:tcPr>
                <w:tcW w:w="1872" w:type="dxa"/>
              </w:tcPr>
              <w:p w14:paraId="1F6A47F5" w14:textId="77777777" w:rsidR="00E6004D" w:rsidRPr="00BF4184" w:rsidRDefault="00E6004D" w:rsidP="005457E6">
                <w:pPr>
                  <w:spacing w:line="480" w:lineRule="auto"/>
                </w:pPr>
                <w:r w:rsidRPr="00BF4184">
                  <w:t>Column Head</w:t>
                </w:r>
              </w:p>
            </w:tc>
          </w:sdtContent>
        </w:sdt>
        <w:sdt>
          <w:sdtPr>
            <w:alias w:val="Column Head 3:"/>
            <w:tag w:val="Column Head 3:"/>
            <w:id w:val="1425763633"/>
            <w:placeholder>
              <w:docPart w:val="D5FB22AEC6EF41E3A7065F1F2F983DB6"/>
            </w:placeholder>
            <w:temporary/>
            <w:showingPlcHdr/>
            <w15:appearance w15:val="hidden"/>
          </w:sdtPr>
          <w:sdtContent>
            <w:tc>
              <w:tcPr>
                <w:tcW w:w="1872" w:type="dxa"/>
              </w:tcPr>
              <w:p w14:paraId="4B575240" w14:textId="77777777" w:rsidR="00E6004D" w:rsidRPr="00BF4184" w:rsidRDefault="00E6004D" w:rsidP="005457E6">
                <w:pPr>
                  <w:spacing w:line="480" w:lineRule="auto"/>
                </w:pPr>
                <w:r w:rsidRPr="00BF4184">
                  <w:t>Column Head</w:t>
                </w:r>
              </w:p>
            </w:tc>
          </w:sdtContent>
        </w:sdt>
        <w:sdt>
          <w:sdtPr>
            <w:alias w:val="Column Head 4:"/>
            <w:tag w:val="Column Head 4:"/>
            <w:id w:val="-1292590422"/>
            <w:placeholder>
              <w:docPart w:val="36D237E9BF014B87B61B62345E26A287"/>
            </w:placeholder>
            <w:temporary/>
            <w:showingPlcHdr/>
            <w15:appearance w15:val="hidden"/>
          </w:sdtPr>
          <w:sdtContent>
            <w:tc>
              <w:tcPr>
                <w:tcW w:w="1872" w:type="dxa"/>
              </w:tcPr>
              <w:p w14:paraId="6FFB4FB1" w14:textId="77777777" w:rsidR="00E6004D" w:rsidRPr="00BF4184" w:rsidRDefault="00E6004D" w:rsidP="005457E6">
                <w:pPr>
                  <w:spacing w:line="480" w:lineRule="auto"/>
                </w:pPr>
                <w:r w:rsidRPr="00BF4184">
                  <w:t>Column Head</w:t>
                </w:r>
              </w:p>
            </w:tc>
          </w:sdtContent>
        </w:sdt>
        <w:sdt>
          <w:sdtPr>
            <w:alias w:val="Column Head 5:"/>
            <w:tag w:val="Column Head 5:"/>
            <w:id w:val="-531649396"/>
            <w:placeholder>
              <w:docPart w:val="D4FB1E9293B24DE2A67CAB1BC41496C2"/>
            </w:placeholder>
            <w:temporary/>
            <w:showingPlcHdr/>
            <w15:appearance w15:val="hidden"/>
          </w:sdtPr>
          <w:sdtContent>
            <w:tc>
              <w:tcPr>
                <w:tcW w:w="1872" w:type="dxa"/>
              </w:tcPr>
              <w:p w14:paraId="172D2F77" w14:textId="77777777" w:rsidR="00E6004D" w:rsidRPr="00BF4184" w:rsidRDefault="00E6004D" w:rsidP="005457E6">
                <w:pPr>
                  <w:spacing w:line="480" w:lineRule="auto"/>
                </w:pPr>
                <w:r w:rsidRPr="00BF4184">
                  <w:t>Column Head</w:t>
                </w:r>
              </w:p>
            </w:tc>
          </w:sdtContent>
        </w:sdt>
      </w:tr>
      <w:tr w:rsidR="00E6004D" w:rsidRPr="00BF4184" w14:paraId="4FC4F073" w14:textId="77777777" w:rsidTr="00BF4184">
        <w:sdt>
          <w:sdtPr>
            <w:alias w:val="Row Head:"/>
            <w:tag w:val="Row Head:"/>
            <w:id w:val="-2069871036"/>
            <w:placeholder>
              <w:docPart w:val="F80BC780711B46EB9F8BF8E3EA6D0900"/>
            </w:placeholder>
            <w:temporary/>
            <w:showingPlcHdr/>
            <w15:appearance w15:val="hidden"/>
          </w:sdtPr>
          <w:sdtContent>
            <w:tc>
              <w:tcPr>
                <w:tcW w:w="1872" w:type="dxa"/>
              </w:tcPr>
              <w:p w14:paraId="1F3162AF" w14:textId="77777777" w:rsidR="00E6004D" w:rsidRPr="00BF4184" w:rsidRDefault="00E6004D" w:rsidP="005457E6">
                <w:pPr>
                  <w:spacing w:line="480" w:lineRule="auto"/>
                </w:pPr>
                <w:r w:rsidRPr="00BF4184">
                  <w:t>Row Head</w:t>
                </w:r>
              </w:p>
            </w:tc>
          </w:sdtContent>
        </w:sdt>
        <w:sdt>
          <w:sdtPr>
            <w:alias w:val="Table data:"/>
            <w:tag w:val="Table data:"/>
            <w:id w:val="-1626080037"/>
            <w:placeholder>
              <w:docPart w:val="FEFBBB3AC2E243C18B0113DD8F420614"/>
            </w:placeholder>
            <w:temporary/>
            <w:showingPlcHdr/>
            <w15:appearance w15:val="hidden"/>
          </w:sdtPr>
          <w:sdtContent>
            <w:tc>
              <w:tcPr>
                <w:tcW w:w="1872" w:type="dxa"/>
              </w:tcPr>
              <w:p w14:paraId="44A391D7" w14:textId="77777777" w:rsidR="00E6004D" w:rsidRPr="00BF4184" w:rsidRDefault="00E6004D" w:rsidP="005457E6">
                <w:pPr>
                  <w:spacing w:line="480" w:lineRule="auto"/>
                </w:pPr>
                <w:r w:rsidRPr="00BF4184">
                  <w:t>123</w:t>
                </w:r>
              </w:p>
            </w:tc>
          </w:sdtContent>
        </w:sdt>
        <w:sdt>
          <w:sdtPr>
            <w:alias w:val="Table data:"/>
            <w:tag w:val="Table data:"/>
            <w:id w:val="1326245292"/>
            <w:placeholder>
              <w:docPart w:val="F7944235A4B4471E9E8EB59D1F1E1ECD"/>
            </w:placeholder>
            <w:temporary/>
            <w:showingPlcHdr/>
            <w15:appearance w15:val="hidden"/>
          </w:sdtPr>
          <w:sdtContent>
            <w:tc>
              <w:tcPr>
                <w:tcW w:w="1872" w:type="dxa"/>
              </w:tcPr>
              <w:p w14:paraId="521EBCC5" w14:textId="77777777" w:rsidR="00E6004D" w:rsidRPr="00BF4184" w:rsidRDefault="00E6004D" w:rsidP="005457E6">
                <w:pPr>
                  <w:spacing w:line="480" w:lineRule="auto"/>
                </w:pPr>
                <w:r w:rsidRPr="00BF4184">
                  <w:t>123</w:t>
                </w:r>
              </w:p>
            </w:tc>
          </w:sdtContent>
        </w:sdt>
        <w:sdt>
          <w:sdtPr>
            <w:alias w:val="Table data:"/>
            <w:tag w:val="Table data:"/>
            <w:id w:val="1701724"/>
            <w:placeholder>
              <w:docPart w:val="7065467B71FF4BE6BB29FA9DBC40E114"/>
            </w:placeholder>
            <w:temporary/>
            <w:showingPlcHdr/>
            <w15:appearance w15:val="hidden"/>
          </w:sdtPr>
          <w:sdtContent>
            <w:tc>
              <w:tcPr>
                <w:tcW w:w="1872" w:type="dxa"/>
              </w:tcPr>
              <w:p w14:paraId="003CBF57" w14:textId="77777777" w:rsidR="00E6004D" w:rsidRPr="00BF4184" w:rsidRDefault="00E6004D" w:rsidP="005457E6">
                <w:pPr>
                  <w:spacing w:line="480" w:lineRule="auto"/>
                </w:pPr>
                <w:r w:rsidRPr="00BF4184">
                  <w:t>123</w:t>
                </w:r>
              </w:p>
            </w:tc>
          </w:sdtContent>
        </w:sdt>
        <w:sdt>
          <w:sdtPr>
            <w:alias w:val="Table data:"/>
            <w:tag w:val="Table data:"/>
            <w:id w:val="1607620690"/>
            <w:placeholder>
              <w:docPart w:val="BB009DBECCD24D6088E1F47A7C11BABF"/>
            </w:placeholder>
            <w:temporary/>
            <w:showingPlcHdr/>
            <w15:appearance w15:val="hidden"/>
          </w:sdtPr>
          <w:sdtContent>
            <w:tc>
              <w:tcPr>
                <w:tcW w:w="1872" w:type="dxa"/>
              </w:tcPr>
              <w:p w14:paraId="3585240E" w14:textId="77777777" w:rsidR="00E6004D" w:rsidRPr="00BF4184" w:rsidRDefault="00E6004D" w:rsidP="005457E6">
                <w:pPr>
                  <w:spacing w:line="480" w:lineRule="auto"/>
                </w:pPr>
                <w:r w:rsidRPr="00BF4184">
                  <w:t>123</w:t>
                </w:r>
              </w:p>
            </w:tc>
          </w:sdtContent>
        </w:sdt>
      </w:tr>
      <w:tr w:rsidR="00E6004D" w:rsidRPr="00BF4184" w14:paraId="12F0D10C" w14:textId="77777777" w:rsidTr="00BF4184">
        <w:sdt>
          <w:sdtPr>
            <w:alias w:val="Row Head:"/>
            <w:tag w:val="Row Head:"/>
            <w:id w:val="-631786698"/>
            <w:placeholder>
              <w:docPart w:val="85050A1C3632412EBA4234C685C7AD96"/>
            </w:placeholder>
            <w:temporary/>
            <w:showingPlcHdr/>
            <w15:appearance w15:val="hidden"/>
          </w:sdtPr>
          <w:sdtContent>
            <w:tc>
              <w:tcPr>
                <w:tcW w:w="1872" w:type="dxa"/>
              </w:tcPr>
              <w:p w14:paraId="514938F4" w14:textId="77777777" w:rsidR="00E6004D" w:rsidRPr="00BF4184" w:rsidRDefault="00E6004D" w:rsidP="005457E6">
                <w:pPr>
                  <w:spacing w:line="480" w:lineRule="auto"/>
                </w:pPr>
                <w:r w:rsidRPr="00BF4184">
                  <w:t>Row Head</w:t>
                </w:r>
              </w:p>
            </w:tc>
          </w:sdtContent>
        </w:sdt>
        <w:sdt>
          <w:sdtPr>
            <w:alias w:val="Table data:"/>
            <w:tag w:val="Table data:"/>
            <w:id w:val="-3589260"/>
            <w:placeholder>
              <w:docPart w:val="778CB88D3815422DBA035710950F9833"/>
            </w:placeholder>
            <w:temporary/>
            <w:showingPlcHdr/>
            <w15:appearance w15:val="hidden"/>
          </w:sdtPr>
          <w:sdtContent>
            <w:tc>
              <w:tcPr>
                <w:tcW w:w="1872" w:type="dxa"/>
              </w:tcPr>
              <w:p w14:paraId="011AC5EE" w14:textId="77777777" w:rsidR="00E6004D" w:rsidRPr="00BF4184" w:rsidRDefault="00E6004D" w:rsidP="005457E6">
                <w:pPr>
                  <w:spacing w:line="480" w:lineRule="auto"/>
                </w:pPr>
                <w:r w:rsidRPr="00BF4184">
                  <w:t>456</w:t>
                </w:r>
              </w:p>
            </w:tc>
          </w:sdtContent>
        </w:sdt>
        <w:sdt>
          <w:sdtPr>
            <w:alias w:val="Table data:"/>
            <w:tag w:val="Table data:"/>
            <w:id w:val="-982615618"/>
            <w:placeholder>
              <w:docPart w:val="7FDE6815980F4B5CAB8F755295438A09"/>
            </w:placeholder>
            <w:temporary/>
            <w:showingPlcHdr/>
            <w15:appearance w15:val="hidden"/>
          </w:sdtPr>
          <w:sdtContent>
            <w:tc>
              <w:tcPr>
                <w:tcW w:w="1872" w:type="dxa"/>
              </w:tcPr>
              <w:p w14:paraId="7B27F467" w14:textId="77777777" w:rsidR="00E6004D" w:rsidRPr="00BF4184" w:rsidRDefault="00E6004D" w:rsidP="005457E6">
                <w:pPr>
                  <w:spacing w:line="480" w:lineRule="auto"/>
                </w:pPr>
                <w:r w:rsidRPr="00BF4184">
                  <w:t>456</w:t>
                </w:r>
              </w:p>
            </w:tc>
          </w:sdtContent>
        </w:sdt>
        <w:sdt>
          <w:sdtPr>
            <w:alias w:val="Table data:"/>
            <w:tag w:val="Table data:"/>
            <w:id w:val="1459300509"/>
            <w:placeholder>
              <w:docPart w:val="7FD2F39085134EB283B8403DD93B5A0D"/>
            </w:placeholder>
            <w:temporary/>
            <w:showingPlcHdr/>
            <w15:appearance w15:val="hidden"/>
          </w:sdtPr>
          <w:sdtContent>
            <w:tc>
              <w:tcPr>
                <w:tcW w:w="1872" w:type="dxa"/>
              </w:tcPr>
              <w:p w14:paraId="46D8156B" w14:textId="77777777" w:rsidR="00E6004D" w:rsidRPr="00BF4184" w:rsidRDefault="00E6004D" w:rsidP="005457E6">
                <w:pPr>
                  <w:spacing w:line="480" w:lineRule="auto"/>
                </w:pPr>
                <w:r w:rsidRPr="00BF4184">
                  <w:t>456</w:t>
                </w:r>
              </w:p>
            </w:tc>
          </w:sdtContent>
        </w:sdt>
        <w:sdt>
          <w:sdtPr>
            <w:alias w:val="Table data:"/>
            <w:tag w:val="Table data:"/>
            <w:id w:val="1069851301"/>
            <w:placeholder>
              <w:docPart w:val="EDE8FE7799764D73ACAEC4D257FB8625"/>
            </w:placeholder>
            <w:temporary/>
            <w:showingPlcHdr/>
            <w15:appearance w15:val="hidden"/>
          </w:sdtPr>
          <w:sdtContent>
            <w:tc>
              <w:tcPr>
                <w:tcW w:w="1872" w:type="dxa"/>
              </w:tcPr>
              <w:p w14:paraId="6ABA94F1" w14:textId="77777777" w:rsidR="00E6004D" w:rsidRPr="00BF4184" w:rsidRDefault="00E6004D" w:rsidP="005457E6">
                <w:pPr>
                  <w:spacing w:line="480" w:lineRule="auto"/>
                </w:pPr>
                <w:r w:rsidRPr="00BF4184">
                  <w:t>456</w:t>
                </w:r>
              </w:p>
            </w:tc>
          </w:sdtContent>
        </w:sdt>
      </w:tr>
      <w:tr w:rsidR="00E6004D" w:rsidRPr="00BF4184" w14:paraId="1AF781BA" w14:textId="77777777" w:rsidTr="00BF4184">
        <w:sdt>
          <w:sdtPr>
            <w:alias w:val="Row Head:"/>
            <w:tag w:val="Row Head:"/>
            <w:id w:val="2007858907"/>
            <w:placeholder>
              <w:docPart w:val="80119A4309F84A80B377F6FBCB003A51"/>
            </w:placeholder>
            <w:temporary/>
            <w:showingPlcHdr/>
            <w15:appearance w15:val="hidden"/>
          </w:sdtPr>
          <w:sdtContent>
            <w:tc>
              <w:tcPr>
                <w:tcW w:w="1872" w:type="dxa"/>
              </w:tcPr>
              <w:p w14:paraId="3B9077A0" w14:textId="77777777" w:rsidR="00E6004D" w:rsidRPr="00BF4184" w:rsidRDefault="00E6004D" w:rsidP="005457E6">
                <w:pPr>
                  <w:spacing w:line="480" w:lineRule="auto"/>
                </w:pPr>
                <w:r w:rsidRPr="00BF4184">
                  <w:t>Row Head</w:t>
                </w:r>
              </w:p>
            </w:tc>
          </w:sdtContent>
        </w:sdt>
        <w:sdt>
          <w:sdtPr>
            <w:alias w:val="Table data:"/>
            <w:tag w:val="Table data:"/>
            <w:id w:val="143091368"/>
            <w:placeholder>
              <w:docPart w:val="74FA1C20211D40CF98620166A73617A1"/>
            </w:placeholder>
            <w:temporary/>
            <w:showingPlcHdr/>
            <w15:appearance w15:val="hidden"/>
          </w:sdtPr>
          <w:sdtContent>
            <w:tc>
              <w:tcPr>
                <w:tcW w:w="1872" w:type="dxa"/>
              </w:tcPr>
              <w:p w14:paraId="304A0CCB" w14:textId="77777777" w:rsidR="00E6004D" w:rsidRPr="00BF4184" w:rsidRDefault="00E6004D" w:rsidP="005457E6">
                <w:pPr>
                  <w:spacing w:line="480" w:lineRule="auto"/>
                </w:pPr>
                <w:r w:rsidRPr="00BF4184">
                  <w:t>789</w:t>
                </w:r>
              </w:p>
            </w:tc>
          </w:sdtContent>
        </w:sdt>
        <w:sdt>
          <w:sdtPr>
            <w:alias w:val="Table data:"/>
            <w:tag w:val="Table data:"/>
            <w:id w:val="-961350932"/>
            <w:placeholder>
              <w:docPart w:val="7B7FE234410A45109299A0A229B651AC"/>
            </w:placeholder>
            <w:temporary/>
            <w:showingPlcHdr/>
            <w15:appearance w15:val="hidden"/>
          </w:sdtPr>
          <w:sdtContent>
            <w:tc>
              <w:tcPr>
                <w:tcW w:w="1872" w:type="dxa"/>
              </w:tcPr>
              <w:p w14:paraId="23D98F28" w14:textId="77777777" w:rsidR="00E6004D" w:rsidRPr="00BF4184" w:rsidRDefault="00E6004D" w:rsidP="005457E6">
                <w:pPr>
                  <w:spacing w:line="480" w:lineRule="auto"/>
                </w:pPr>
                <w:r w:rsidRPr="00BF4184">
                  <w:t>789</w:t>
                </w:r>
              </w:p>
            </w:tc>
          </w:sdtContent>
        </w:sdt>
        <w:sdt>
          <w:sdtPr>
            <w:alias w:val="Table data:"/>
            <w:tag w:val="Table data:"/>
            <w:id w:val="-2023539032"/>
            <w:placeholder>
              <w:docPart w:val="531EE35A432940BCBD105BD58D7C6537"/>
            </w:placeholder>
            <w:temporary/>
            <w:showingPlcHdr/>
            <w15:appearance w15:val="hidden"/>
          </w:sdtPr>
          <w:sdtContent>
            <w:tc>
              <w:tcPr>
                <w:tcW w:w="1872" w:type="dxa"/>
              </w:tcPr>
              <w:p w14:paraId="6C55A8FA" w14:textId="77777777" w:rsidR="00E6004D" w:rsidRPr="00BF4184" w:rsidRDefault="00E6004D" w:rsidP="005457E6">
                <w:pPr>
                  <w:spacing w:line="480" w:lineRule="auto"/>
                </w:pPr>
                <w:r w:rsidRPr="00BF4184">
                  <w:t>789</w:t>
                </w:r>
              </w:p>
            </w:tc>
          </w:sdtContent>
        </w:sdt>
        <w:sdt>
          <w:sdtPr>
            <w:alias w:val="Table data:"/>
            <w:tag w:val="Table data:"/>
            <w:id w:val="-1358728049"/>
            <w:placeholder>
              <w:docPart w:val="406A30C3BB6D4BB089045CD7FF8415B8"/>
            </w:placeholder>
            <w:temporary/>
            <w:showingPlcHdr/>
            <w15:appearance w15:val="hidden"/>
          </w:sdtPr>
          <w:sdtContent>
            <w:tc>
              <w:tcPr>
                <w:tcW w:w="1872" w:type="dxa"/>
              </w:tcPr>
              <w:p w14:paraId="2D40688C" w14:textId="77777777" w:rsidR="00E6004D" w:rsidRPr="00BF4184" w:rsidRDefault="00E6004D" w:rsidP="005457E6">
                <w:pPr>
                  <w:spacing w:line="480" w:lineRule="auto"/>
                </w:pPr>
                <w:r w:rsidRPr="00BF4184">
                  <w:t>789</w:t>
                </w:r>
              </w:p>
            </w:tc>
          </w:sdtContent>
        </w:sdt>
      </w:tr>
      <w:tr w:rsidR="00E6004D" w:rsidRPr="00BF4184" w14:paraId="75238E1E" w14:textId="77777777" w:rsidTr="00BF4184">
        <w:sdt>
          <w:sdtPr>
            <w:alias w:val="Row Head:"/>
            <w:tag w:val="Row Head:"/>
            <w:id w:val="-1816319134"/>
            <w:placeholder>
              <w:docPart w:val="0BA970D80BD2487597EE83E1A2F082C9"/>
            </w:placeholder>
            <w:temporary/>
            <w:showingPlcHdr/>
            <w15:appearance w15:val="hidden"/>
          </w:sdtPr>
          <w:sdtContent>
            <w:tc>
              <w:tcPr>
                <w:tcW w:w="1872" w:type="dxa"/>
              </w:tcPr>
              <w:p w14:paraId="24387F42" w14:textId="77777777" w:rsidR="00E6004D" w:rsidRPr="00BF4184" w:rsidRDefault="00E6004D" w:rsidP="005457E6">
                <w:pPr>
                  <w:spacing w:line="480" w:lineRule="auto"/>
                </w:pPr>
                <w:r w:rsidRPr="00BF4184">
                  <w:t>Row Head</w:t>
                </w:r>
              </w:p>
            </w:tc>
          </w:sdtContent>
        </w:sdt>
        <w:sdt>
          <w:sdtPr>
            <w:alias w:val="Table data:"/>
            <w:tag w:val="Table data:"/>
            <w:id w:val="-1126006529"/>
            <w:placeholder>
              <w:docPart w:val="A944C5E4FB8B4D6D947695CF6659D6D6"/>
            </w:placeholder>
            <w:temporary/>
            <w:showingPlcHdr/>
            <w15:appearance w15:val="hidden"/>
          </w:sdtPr>
          <w:sdtContent>
            <w:tc>
              <w:tcPr>
                <w:tcW w:w="1872" w:type="dxa"/>
              </w:tcPr>
              <w:p w14:paraId="2676D3C8" w14:textId="77777777" w:rsidR="00E6004D" w:rsidRPr="00BF4184" w:rsidRDefault="00E6004D" w:rsidP="005457E6">
                <w:pPr>
                  <w:spacing w:line="480" w:lineRule="auto"/>
                </w:pPr>
                <w:r w:rsidRPr="00BF4184">
                  <w:t>123</w:t>
                </w:r>
              </w:p>
            </w:tc>
          </w:sdtContent>
        </w:sdt>
        <w:sdt>
          <w:sdtPr>
            <w:alias w:val="Table data:"/>
            <w:tag w:val="Table data:"/>
            <w:id w:val="-1664535047"/>
            <w:placeholder>
              <w:docPart w:val="7C0F65F40039484F85720C3F318D7FDE"/>
            </w:placeholder>
            <w:temporary/>
            <w:showingPlcHdr/>
            <w15:appearance w15:val="hidden"/>
          </w:sdtPr>
          <w:sdtContent>
            <w:tc>
              <w:tcPr>
                <w:tcW w:w="1872" w:type="dxa"/>
              </w:tcPr>
              <w:p w14:paraId="37A75A1A" w14:textId="77777777" w:rsidR="00E6004D" w:rsidRPr="00BF4184" w:rsidRDefault="00E6004D" w:rsidP="005457E6">
                <w:pPr>
                  <w:spacing w:line="480" w:lineRule="auto"/>
                </w:pPr>
                <w:r w:rsidRPr="00BF4184">
                  <w:t>123</w:t>
                </w:r>
              </w:p>
            </w:tc>
          </w:sdtContent>
        </w:sdt>
        <w:sdt>
          <w:sdtPr>
            <w:alias w:val="Table data:"/>
            <w:tag w:val="Table data:"/>
            <w:id w:val="793413143"/>
            <w:placeholder>
              <w:docPart w:val="871CB42AF2AF4005B0D1D02FD507E25D"/>
            </w:placeholder>
            <w:temporary/>
            <w:showingPlcHdr/>
            <w15:appearance w15:val="hidden"/>
          </w:sdtPr>
          <w:sdtContent>
            <w:tc>
              <w:tcPr>
                <w:tcW w:w="1872" w:type="dxa"/>
              </w:tcPr>
              <w:p w14:paraId="2A3864FF" w14:textId="77777777" w:rsidR="00E6004D" w:rsidRPr="00BF4184" w:rsidRDefault="00E6004D" w:rsidP="005457E6">
                <w:pPr>
                  <w:spacing w:line="480" w:lineRule="auto"/>
                </w:pPr>
                <w:r w:rsidRPr="00BF4184">
                  <w:t>123</w:t>
                </w:r>
              </w:p>
            </w:tc>
          </w:sdtContent>
        </w:sdt>
        <w:sdt>
          <w:sdtPr>
            <w:alias w:val="Table data:"/>
            <w:tag w:val="Table data:"/>
            <w:id w:val="-705955148"/>
            <w:placeholder>
              <w:docPart w:val="9DF896ADA73B47E285B5186FBEE75C11"/>
            </w:placeholder>
            <w:temporary/>
            <w:showingPlcHdr/>
            <w15:appearance w15:val="hidden"/>
          </w:sdtPr>
          <w:sdtContent>
            <w:tc>
              <w:tcPr>
                <w:tcW w:w="1872" w:type="dxa"/>
              </w:tcPr>
              <w:p w14:paraId="50876466" w14:textId="77777777" w:rsidR="00E6004D" w:rsidRPr="00BF4184" w:rsidRDefault="00E6004D" w:rsidP="005457E6">
                <w:pPr>
                  <w:spacing w:line="480" w:lineRule="auto"/>
                </w:pPr>
                <w:r w:rsidRPr="00BF4184">
                  <w:t>123</w:t>
                </w:r>
              </w:p>
            </w:tc>
          </w:sdtContent>
        </w:sdt>
      </w:tr>
      <w:tr w:rsidR="00E6004D" w:rsidRPr="00BF4184" w14:paraId="3C49B4B2" w14:textId="77777777" w:rsidTr="00BF4184">
        <w:sdt>
          <w:sdtPr>
            <w:alias w:val="Row Head:"/>
            <w:tag w:val="Row Head:"/>
            <w:id w:val="1343273948"/>
            <w:placeholder>
              <w:docPart w:val="0C704A1D2DFB4D13AFD191FAD68856CB"/>
            </w:placeholder>
            <w:temporary/>
            <w:showingPlcHdr/>
            <w15:appearance w15:val="hidden"/>
          </w:sdtPr>
          <w:sdtContent>
            <w:tc>
              <w:tcPr>
                <w:tcW w:w="1872" w:type="dxa"/>
              </w:tcPr>
              <w:p w14:paraId="701018C5" w14:textId="77777777" w:rsidR="00E6004D" w:rsidRPr="00BF4184" w:rsidRDefault="00E6004D" w:rsidP="005457E6">
                <w:pPr>
                  <w:spacing w:line="480" w:lineRule="auto"/>
                </w:pPr>
                <w:r w:rsidRPr="00BF4184">
                  <w:t>Row Head</w:t>
                </w:r>
              </w:p>
            </w:tc>
          </w:sdtContent>
        </w:sdt>
        <w:sdt>
          <w:sdtPr>
            <w:alias w:val="Table data:"/>
            <w:tag w:val="Table data:"/>
            <w:id w:val="1340502274"/>
            <w:placeholder>
              <w:docPart w:val="3F53CA4C2F654E6C9640C0D20336890D"/>
            </w:placeholder>
            <w:temporary/>
            <w:showingPlcHdr/>
            <w15:appearance w15:val="hidden"/>
          </w:sdtPr>
          <w:sdtContent>
            <w:tc>
              <w:tcPr>
                <w:tcW w:w="1872" w:type="dxa"/>
              </w:tcPr>
              <w:p w14:paraId="349331C8" w14:textId="77777777" w:rsidR="00E6004D" w:rsidRPr="00BF4184" w:rsidRDefault="00E6004D" w:rsidP="005457E6">
                <w:pPr>
                  <w:spacing w:line="480" w:lineRule="auto"/>
                </w:pPr>
                <w:r w:rsidRPr="00BF4184">
                  <w:t>456</w:t>
                </w:r>
              </w:p>
            </w:tc>
          </w:sdtContent>
        </w:sdt>
        <w:sdt>
          <w:sdtPr>
            <w:alias w:val="Table data:"/>
            <w:tag w:val="Table data:"/>
            <w:id w:val="1123895777"/>
            <w:placeholder>
              <w:docPart w:val="65ABF1402059400DA6880F66A5AF9D0F"/>
            </w:placeholder>
            <w:temporary/>
            <w:showingPlcHdr/>
            <w15:appearance w15:val="hidden"/>
          </w:sdtPr>
          <w:sdtContent>
            <w:tc>
              <w:tcPr>
                <w:tcW w:w="1872" w:type="dxa"/>
              </w:tcPr>
              <w:p w14:paraId="0DE99502" w14:textId="77777777" w:rsidR="00E6004D" w:rsidRPr="00BF4184" w:rsidRDefault="00E6004D" w:rsidP="005457E6">
                <w:pPr>
                  <w:spacing w:line="480" w:lineRule="auto"/>
                </w:pPr>
                <w:r w:rsidRPr="00BF4184">
                  <w:t>456</w:t>
                </w:r>
              </w:p>
            </w:tc>
          </w:sdtContent>
        </w:sdt>
        <w:sdt>
          <w:sdtPr>
            <w:alias w:val="Table data:"/>
            <w:tag w:val="Table data:"/>
            <w:id w:val="-1354022435"/>
            <w:placeholder>
              <w:docPart w:val="0739C86E0EC14115AF10969E09DA3A98"/>
            </w:placeholder>
            <w:temporary/>
            <w:showingPlcHdr/>
            <w15:appearance w15:val="hidden"/>
          </w:sdtPr>
          <w:sdtContent>
            <w:tc>
              <w:tcPr>
                <w:tcW w:w="1872" w:type="dxa"/>
              </w:tcPr>
              <w:p w14:paraId="55062EEA" w14:textId="77777777" w:rsidR="00E6004D" w:rsidRPr="00BF4184" w:rsidRDefault="00E6004D" w:rsidP="005457E6">
                <w:pPr>
                  <w:spacing w:line="480" w:lineRule="auto"/>
                </w:pPr>
                <w:r w:rsidRPr="00BF4184">
                  <w:t>456</w:t>
                </w:r>
              </w:p>
            </w:tc>
          </w:sdtContent>
        </w:sdt>
        <w:sdt>
          <w:sdtPr>
            <w:alias w:val="Table data:"/>
            <w:tag w:val="Table data:"/>
            <w:id w:val="1583876576"/>
            <w:placeholder>
              <w:docPart w:val="1F9C6B60BA284B58AB2637692682896C"/>
            </w:placeholder>
            <w:temporary/>
            <w:showingPlcHdr/>
            <w15:appearance w15:val="hidden"/>
          </w:sdtPr>
          <w:sdtContent>
            <w:tc>
              <w:tcPr>
                <w:tcW w:w="1872" w:type="dxa"/>
              </w:tcPr>
              <w:p w14:paraId="6942A1E5" w14:textId="77777777" w:rsidR="00E6004D" w:rsidRPr="00BF4184" w:rsidRDefault="00E6004D" w:rsidP="005457E6">
                <w:pPr>
                  <w:spacing w:line="480" w:lineRule="auto"/>
                </w:pPr>
                <w:r w:rsidRPr="00BF4184">
                  <w:t>456</w:t>
                </w:r>
              </w:p>
            </w:tc>
          </w:sdtContent>
        </w:sdt>
      </w:tr>
      <w:tr w:rsidR="00E6004D" w:rsidRPr="00BF4184" w14:paraId="5AFE6B89" w14:textId="77777777" w:rsidTr="00BF4184">
        <w:sdt>
          <w:sdtPr>
            <w:alias w:val="Row Head:"/>
            <w:tag w:val="Row Head:"/>
            <w:id w:val="-1439600689"/>
            <w:placeholder>
              <w:docPart w:val="5A342E40248B4942B0F32F3AFCED9872"/>
            </w:placeholder>
            <w:temporary/>
            <w:showingPlcHdr/>
            <w15:appearance w15:val="hidden"/>
          </w:sdtPr>
          <w:sdtContent>
            <w:tc>
              <w:tcPr>
                <w:tcW w:w="1872" w:type="dxa"/>
              </w:tcPr>
              <w:p w14:paraId="72A5D6B8" w14:textId="77777777" w:rsidR="00E6004D" w:rsidRPr="00BF4184" w:rsidRDefault="00E6004D" w:rsidP="005457E6">
                <w:pPr>
                  <w:spacing w:line="480" w:lineRule="auto"/>
                </w:pPr>
                <w:r w:rsidRPr="00BF4184">
                  <w:t>Row Head</w:t>
                </w:r>
              </w:p>
            </w:tc>
          </w:sdtContent>
        </w:sdt>
        <w:sdt>
          <w:sdtPr>
            <w:alias w:val="Table data:"/>
            <w:tag w:val="Table data:"/>
            <w:id w:val="-1490947208"/>
            <w:placeholder>
              <w:docPart w:val="61A3DA27672047A6AA02E757E55AD920"/>
            </w:placeholder>
            <w:temporary/>
            <w:showingPlcHdr/>
            <w15:appearance w15:val="hidden"/>
          </w:sdtPr>
          <w:sdtContent>
            <w:tc>
              <w:tcPr>
                <w:tcW w:w="1872" w:type="dxa"/>
              </w:tcPr>
              <w:p w14:paraId="5F2B4AAD" w14:textId="77777777" w:rsidR="00E6004D" w:rsidRPr="00BF4184" w:rsidRDefault="00E6004D" w:rsidP="005457E6">
                <w:pPr>
                  <w:spacing w:line="480" w:lineRule="auto"/>
                </w:pPr>
                <w:r w:rsidRPr="00BF4184">
                  <w:t>789</w:t>
                </w:r>
              </w:p>
            </w:tc>
          </w:sdtContent>
        </w:sdt>
        <w:sdt>
          <w:sdtPr>
            <w:alias w:val="Table data:"/>
            <w:tag w:val="Table data:"/>
            <w:id w:val="-470683202"/>
            <w:placeholder>
              <w:docPart w:val="A32B8A27C37D41EC8AF9192CC092CC6D"/>
            </w:placeholder>
            <w:temporary/>
            <w:showingPlcHdr/>
            <w15:appearance w15:val="hidden"/>
          </w:sdtPr>
          <w:sdtContent>
            <w:tc>
              <w:tcPr>
                <w:tcW w:w="1872" w:type="dxa"/>
              </w:tcPr>
              <w:p w14:paraId="1ADCB62D" w14:textId="77777777" w:rsidR="00E6004D" w:rsidRPr="00BF4184" w:rsidRDefault="00E6004D" w:rsidP="005457E6">
                <w:pPr>
                  <w:spacing w:line="480" w:lineRule="auto"/>
                </w:pPr>
                <w:r w:rsidRPr="00BF4184">
                  <w:t>789</w:t>
                </w:r>
              </w:p>
            </w:tc>
          </w:sdtContent>
        </w:sdt>
        <w:sdt>
          <w:sdtPr>
            <w:alias w:val="Table data:"/>
            <w:tag w:val="Table data:"/>
            <w:id w:val="1440877877"/>
            <w:placeholder>
              <w:docPart w:val="EF4B4A38630C489CAD4CA8B8D4EB5F64"/>
            </w:placeholder>
            <w:temporary/>
            <w:showingPlcHdr/>
            <w15:appearance w15:val="hidden"/>
          </w:sdtPr>
          <w:sdtContent>
            <w:tc>
              <w:tcPr>
                <w:tcW w:w="1872" w:type="dxa"/>
              </w:tcPr>
              <w:p w14:paraId="2045A255" w14:textId="77777777" w:rsidR="00E6004D" w:rsidRPr="00BF4184" w:rsidRDefault="00E6004D" w:rsidP="005457E6">
                <w:pPr>
                  <w:spacing w:line="480" w:lineRule="auto"/>
                </w:pPr>
                <w:r w:rsidRPr="00BF4184">
                  <w:t>789</w:t>
                </w:r>
              </w:p>
            </w:tc>
          </w:sdtContent>
        </w:sdt>
        <w:sdt>
          <w:sdtPr>
            <w:alias w:val="Table data:"/>
            <w:tag w:val="Table data:"/>
            <w:id w:val="695431633"/>
            <w:placeholder>
              <w:docPart w:val="920D48162960441AA4A75B960701860F"/>
            </w:placeholder>
            <w:temporary/>
            <w:showingPlcHdr/>
            <w15:appearance w15:val="hidden"/>
          </w:sdtPr>
          <w:sdtContent>
            <w:tc>
              <w:tcPr>
                <w:tcW w:w="1872" w:type="dxa"/>
              </w:tcPr>
              <w:p w14:paraId="2A716362" w14:textId="77777777" w:rsidR="00E6004D" w:rsidRPr="00BF4184" w:rsidRDefault="00E6004D" w:rsidP="005457E6">
                <w:pPr>
                  <w:spacing w:line="480" w:lineRule="auto"/>
                </w:pPr>
                <w:r w:rsidRPr="00BF4184">
                  <w:t>789</w:t>
                </w:r>
              </w:p>
            </w:tc>
          </w:sdtContent>
        </w:sdt>
      </w:tr>
    </w:tbl>
    <w:p w14:paraId="6D7044CD" w14:textId="77777777" w:rsidR="00E81978" w:rsidRDefault="005D3A03" w:rsidP="005457E6">
      <w:pPr>
        <w:pStyle w:val="TableFigure"/>
      </w:pPr>
      <w:r>
        <w:rPr>
          <w:rStyle w:val="Emphasis"/>
        </w:rPr>
        <w:t>Note</w:t>
      </w:r>
      <w:r>
        <w:t xml:space="preserve">:  </w:t>
      </w:r>
      <w:sdt>
        <w:sdtPr>
          <w:alias w:val="Table note text:"/>
          <w:tag w:val="Table note text:"/>
          <w:id w:val="668988805"/>
          <w:placeholder>
            <w:docPart w:val="5E7C88904DE147AAB404B13EC66F30E2"/>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D1E782BFC8BC46EAB72C8F601EF140B7"/>
        </w:placeholder>
        <w:temporary/>
        <w:showingPlcHdr/>
        <w15:appearance w15:val="hidden"/>
      </w:sdtPr>
      <w:sdtContent>
        <w:p w14:paraId="070C6B1B" w14:textId="77777777" w:rsidR="00E81978" w:rsidRDefault="005D3A03" w:rsidP="005457E6">
          <w:pPr>
            <w:pStyle w:val="SectionTitle"/>
          </w:pPr>
          <w:r w:rsidRPr="005D3A03">
            <w:t>Figures title:</w:t>
          </w:r>
        </w:p>
      </w:sdtContent>
    </w:sdt>
    <w:p w14:paraId="02759D64" w14:textId="77777777" w:rsidR="00E81978" w:rsidRDefault="005D3A03" w:rsidP="005457E6">
      <w:pPr>
        <w:pStyle w:val="NoSpacing"/>
      </w:pPr>
      <w:r>
        <w:rPr>
          <w:noProof/>
          <w:lang w:eastAsia="en-US"/>
        </w:rPr>
        <w:drawing>
          <wp:inline distT="0" distB="0" distL="0" distR="0" wp14:anchorId="00B9AF9A" wp14:editId="6E92473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3A9BE" w14:textId="77777777" w:rsidR="00E81978" w:rsidRDefault="005D3A03" w:rsidP="005457E6">
      <w:pPr>
        <w:pStyle w:val="TableFigure"/>
      </w:pPr>
      <w:r>
        <w:rPr>
          <w:rStyle w:val="Emphasis"/>
        </w:rPr>
        <w:t>Figure 1</w:t>
      </w:r>
      <w:r>
        <w:t xml:space="preserve">. </w:t>
      </w:r>
      <w:sdt>
        <w:sdtPr>
          <w:alias w:val="Figure 1 text:"/>
          <w:tag w:val="Figure 1 text:"/>
          <w:id w:val="1420302148"/>
          <w:placeholder>
            <w:docPart w:val="43DBC42308254BB5852C7EF37E54A346"/>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433C280" w14:textId="77777777" w:rsidR="00E81978" w:rsidRDefault="005D3A03" w:rsidP="005457E6">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5BCB" w14:textId="77777777" w:rsidR="00C90C2E" w:rsidRDefault="00C90C2E">
      <w:pPr>
        <w:spacing w:line="240" w:lineRule="auto"/>
      </w:pPr>
      <w:r>
        <w:separator/>
      </w:r>
    </w:p>
    <w:p w14:paraId="039C55A3" w14:textId="77777777" w:rsidR="00C90C2E" w:rsidRDefault="00C90C2E"/>
  </w:endnote>
  <w:endnote w:type="continuationSeparator" w:id="0">
    <w:p w14:paraId="27C97F1E" w14:textId="77777777" w:rsidR="00C90C2E" w:rsidRDefault="00C90C2E">
      <w:pPr>
        <w:spacing w:line="240" w:lineRule="auto"/>
      </w:pPr>
      <w:r>
        <w:continuationSeparator/>
      </w:r>
    </w:p>
    <w:p w14:paraId="781E755E" w14:textId="77777777" w:rsidR="00C90C2E" w:rsidRDefault="00C90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17C8E" w14:textId="77777777" w:rsidR="00C90C2E" w:rsidRDefault="00C90C2E">
      <w:pPr>
        <w:spacing w:line="240" w:lineRule="auto"/>
      </w:pPr>
      <w:r>
        <w:separator/>
      </w:r>
    </w:p>
    <w:p w14:paraId="6B540663" w14:textId="77777777" w:rsidR="00C90C2E" w:rsidRDefault="00C90C2E"/>
  </w:footnote>
  <w:footnote w:type="continuationSeparator" w:id="0">
    <w:p w14:paraId="587B3DE1" w14:textId="77777777" w:rsidR="00C90C2E" w:rsidRDefault="00C90C2E">
      <w:pPr>
        <w:spacing w:line="240" w:lineRule="auto"/>
      </w:pPr>
      <w:r>
        <w:continuationSeparator/>
      </w:r>
    </w:p>
    <w:p w14:paraId="0B01D422" w14:textId="77777777" w:rsidR="00C90C2E" w:rsidRDefault="00C90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2B99" w14:textId="64AA32EE" w:rsidR="00E81978" w:rsidRDefault="00000000">
    <w:pPr>
      <w:pStyle w:val="Header"/>
    </w:pPr>
    <w:sdt>
      <w:sdtPr>
        <w:rPr>
          <w:rStyle w:val="Strong"/>
        </w:rPr>
        <w:alias w:val="Running head"/>
        <w:tag w:val=""/>
        <w:id w:val="12739865"/>
        <w:placeholder>
          <w:docPart w:val="D1E782BFC8BC46EAB72C8F601EF140B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28CF">
          <w:rPr>
            <w:rStyle w:val="Strong"/>
          </w:rPr>
          <w:t>CONTINUOUS FACE RECOGNITION during online examinations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80FF" w14:textId="2DFDAF07" w:rsidR="00E81978" w:rsidRDefault="005D3A03">
    <w:pPr>
      <w:pStyle w:val="Header"/>
      <w:rPr>
        <w:rStyle w:val="Strong"/>
      </w:rPr>
    </w:pPr>
    <w:r>
      <w:t xml:space="preserve">Running head: </w:t>
    </w:r>
    <w:sdt>
      <w:sdtPr>
        <w:rPr>
          <w:rStyle w:val="Strong"/>
        </w:rPr>
        <w:alias w:val="Running head"/>
        <w:tag w:val=""/>
        <w:id w:val="-696842620"/>
        <w:placeholder>
          <w:docPart w:val="43DBC42308254BB5852C7EF37E54A346"/>
        </w:placeholder>
        <w:dataBinding w:prefixMappings="xmlns:ns0='http://schemas.microsoft.com/office/2006/coverPageProps' " w:xpath="/ns0:CoverPageProperties[1]/ns0:Abstract[1]" w:storeItemID="{55AF091B-3C7A-41E3-B477-F2FDAA23CFDA}"/>
        <w15:appearance w15:val="hidden"/>
        <w:text/>
      </w:sdtPr>
      <w:sdtContent>
        <w:r w:rsidR="00DB28CF" w:rsidRPr="00DB28CF">
          <w:rPr>
            <w:rStyle w:val="Strong"/>
          </w:rPr>
          <w:t>CONTINUOUS FACE RECOGNITION during online examinations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EE53EE"/>
    <w:multiLevelType w:val="multilevel"/>
    <w:tmpl w:val="1C94E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63D66EE"/>
    <w:multiLevelType w:val="hybridMultilevel"/>
    <w:tmpl w:val="FBE06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B80D1F"/>
    <w:multiLevelType w:val="hybridMultilevel"/>
    <w:tmpl w:val="27C634F2"/>
    <w:lvl w:ilvl="0" w:tplc="982EC7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223B3"/>
    <w:multiLevelType w:val="hybridMultilevel"/>
    <w:tmpl w:val="78AA7172"/>
    <w:lvl w:ilvl="0" w:tplc="0F8E3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AC0B7E"/>
    <w:multiLevelType w:val="hybridMultilevel"/>
    <w:tmpl w:val="7CDC9342"/>
    <w:lvl w:ilvl="0" w:tplc="982EC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1023088487">
    <w:abstractNumId w:val="9"/>
  </w:num>
  <w:num w:numId="2" w16cid:durableId="1415204745">
    <w:abstractNumId w:val="7"/>
  </w:num>
  <w:num w:numId="3" w16cid:durableId="76827177">
    <w:abstractNumId w:val="6"/>
  </w:num>
  <w:num w:numId="4" w16cid:durableId="67004482">
    <w:abstractNumId w:val="5"/>
  </w:num>
  <w:num w:numId="5" w16cid:durableId="954484817">
    <w:abstractNumId w:val="4"/>
  </w:num>
  <w:num w:numId="6" w16cid:durableId="413013918">
    <w:abstractNumId w:val="8"/>
  </w:num>
  <w:num w:numId="7" w16cid:durableId="1615477384">
    <w:abstractNumId w:val="3"/>
  </w:num>
  <w:num w:numId="8" w16cid:durableId="1364019568">
    <w:abstractNumId w:val="2"/>
  </w:num>
  <w:num w:numId="9" w16cid:durableId="88546155">
    <w:abstractNumId w:val="1"/>
  </w:num>
  <w:num w:numId="10" w16cid:durableId="436294349">
    <w:abstractNumId w:val="0"/>
  </w:num>
  <w:num w:numId="11" w16cid:durableId="1261720732">
    <w:abstractNumId w:val="9"/>
    <w:lvlOverride w:ilvl="0">
      <w:startOverride w:val="1"/>
    </w:lvlOverride>
  </w:num>
  <w:num w:numId="12" w16cid:durableId="895631129">
    <w:abstractNumId w:val="17"/>
  </w:num>
  <w:num w:numId="13" w16cid:durableId="104469621">
    <w:abstractNumId w:val="15"/>
  </w:num>
  <w:num w:numId="14" w16cid:durableId="1316226003">
    <w:abstractNumId w:val="14"/>
  </w:num>
  <w:num w:numId="15" w16cid:durableId="1711027061">
    <w:abstractNumId w:val="16"/>
  </w:num>
  <w:num w:numId="16" w16cid:durableId="778648925">
    <w:abstractNumId w:val="20"/>
  </w:num>
  <w:num w:numId="17" w16cid:durableId="1208838346">
    <w:abstractNumId w:val="19"/>
  </w:num>
  <w:num w:numId="18" w16cid:durableId="14708994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4365135">
    <w:abstractNumId w:val="11"/>
  </w:num>
  <w:num w:numId="20" w16cid:durableId="1137070972">
    <w:abstractNumId w:val="13"/>
  </w:num>
  <w:num w:numId="21" w16cid:durableId="1315793199">
    <w:abstractNumId w:val="10"/>
  </w:num>
  <w:num w:numId="22" w16cid:durableId="702170571">
    <w:abstractNumId w:val="18"/>
  </w:num>
  <w:num w:numId="23" w16cid:durableId="1228153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F"/>
    <w:rsid w:val="00027B27"/>
    <w:rsid w:val="000365DF"/>
    <w:rsid w:val="00072113"/>
    <w:rsid w:val="00091D80"/>
    <w:rsid w:val="0009548C"/>
    <w:rsid w:val="000A1EB1"/>
    <w:rsid w:val="000D3F41"/>
    <w:rsid w:val="00271C95"/>
    <w:rsid w:val="002E6033"/>
    <w:rsid w:val="002F7CEF"/>
    <w:rsid w:val="00355DCA"/>
    <w:rsid w:val="00425B64"/>
    <w:rsid w:val="00433F80"/>
    <w:rsid w:val="00541853"/>
    <w:rsid w:val="005457E6"/>
    <w:rsid w:val="00551A02"/>
    <w:rsid w:val="005534FA"/>
    <w:rsid w:val="005D3A03"/>
    <w:rsid w:val="006F2DE6"/>
    <w:rsid w:val="007201A1"/>
    <w:rsid w:val="0073234C"/>
    <w:rsid w:val="007B549E"/>
    <w:rsid w:val="008002C0"/>
    <w:rsid w:val="00801448"/>
    <w:rsid w:val="0089319D"/>
    <w:rsid w:val="008A08FF"/>
    <w:rsid w:val="008C5323"/>
    <w:rsid w:val="0093234E"/>
    <w:rsid w:val="009371F2"/>
    <w:rsid w:val="009A6A3B"/>
    <w:rsid w:val="00A1037B"/>
    <w:rsid w:val="00AA209E"/>
    <w:rsid w:val="00AB14C6"/>
    <w:rsid w:val="00AC6C7E"/>
    <w:rsid w:val="00B823AA"/>
    <w:rsid w:val="00BA45DB"/>
    <w:rsid w:val="00BF4184"/>
    <w:rsid w:val="00C0601E"/>
    <w:rsid w:val="00C31D30"/>
    <w:rsid w:val="00C322FA"/>
    <w:rsid w:val="00C90C2E"/>
    <w:rsid w:val="00CD6E39"/>
    <w:rsid w:val="00CF6E91"/>
    <w:rsid w:val="00D3294B"/>
    <w:rsid w:val="00D6529B"/>
    <w:rsid w:val="00D666A9"/>
    <w:rsid w:val="00D85B68"/>
    <w:rsid w:val="00DB28CF"/>
    <w:rsid w:val="00E6004D"/>
    <w:rsid w:val="00E81978"/>
    <w:rsid w:val="00F379B7"/>
    <w:rsid w:val="00F525FA"/>
    <w:rsid w:val="00FE1B7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0DEC7"/>
  <w15:chartTrackingRefBased/>
  <w15:docId w15:val="{9300EE19-F9BB-47C7-9CCB-2EC4FCB2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0">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0">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0"/>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0"/>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0"/>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numbering" w:customStyle="1" w:styleId="arabnumitem">
    <w:name w:val="arabnumitem"/>
    <w:basedOn w:val="NoList"/>
    <w:rsid w:val="00027B27"/>
    <w:pPr>
      <w:numPr>
        <w:numId w:val="16"/>
      </w:numPr>
    </w:pPr>
  </w:style>
  <w:style w:type="paragraph" w:customStyle="1" w:styleId="heading1">
    <w:name w:val="heading1"/>
    <w:basedOn w:val="Normal"/>
    <w:next w:val="p1a"/>
    <w:qFormat/>
    <w:rsid w:val="00027B27"/>
    <w:pPr>
      <w:keepNext/>
      <w:keepLines/>
      <w:numPr>
        <w:numId w:val="17"/>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kern w:val="0"/>
      <w:szCs w:val="20"/>
      <w:lang w:eastAsia="en-US"/>
    </w:rPr>
  </w:style>
  <w:style w:type="paragraph" w:customStyle="1" w:styleId="heading2">
    <w:name w:val="heading2"/>
    <w:basedOn w:val="Normal"/>
    <w:next w:val="p1a"/>
    <w:qFormat/>
    <w:rsid w:val="00027B27"/>
    <w:pPr>
      <w:keepNext/>
      <w:keepLines/>
      <w:numPr>
        <w:ilvl w:val="1"/>
        <w:numId w:val="17"/>
      </w:numPr>
      <w:suppressAutoHyphens/>
      <w:overflowPunct w:val="0"/>
      <w:autoSpaceDE w:val="0"/>
      <w:autoSpaceDN w:val="0"/>
      <w:adjustRightInd w:val="0"/>
      <w:spacing w:before="360" w:after="160" w:line="240" w:lineRule="atLeast"/>
      <w:textAlignment w:val="baseline"/>
      <w:outlineLvl w:val="1"/>
    </w:pPr>
    <w:rPr>
      <w:rFonts w:ascii="Times New Roman" w:eastAsia="Times New Roman" w:hAnsi="Times New Roman" w:cs="Times New Roman"/>
      <w:b/>
      <w:kern w:val="0"/>
      <w:sz w:val="20"/>
      <w:szCs w:val="20"/>
      <w:lang w:eastAsia="en-US"/>
    </w:rPr>
  </w:style>
  <w:style w:type="numbering" w:customStyle="1" w:styleId="headings">
    <w:name w:val="headings"/>
    <w:basedOn w:val="arabnumitem"/>
    <w:rsid w:val="00027B27"/>
    <w:pPr>
      <w:numPr>
        <w:numId w:val="17"/>
      </w:numPr>
    </w:pPr>
  </w:style>
  <w:style w:type="paragraph" w:customStyle="1" w:styleId="numitem">
    <w:name w:val="numitem"/>
    <w:basedOn w:val="Normal"/>
    <w:rsid w:val="00027B27"/>
    <w:pPr>
      <w:numPr>
        <w:numId w:val="16"/>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kern w:val="0"/>
      <w:sz w:val="20"/>
      <w:szCs w:val="20"/>
      <w:lang w:eastAsia="en-US"/>
    </w:rPr>
  </w:style>
  <w:style w:type="paragraph" w:customStyle="1" w:styleId="p1a">
    <w:name w:val="p1a"/>
    <w:basedOn w:val="Normal"/>
    <w:next w:val="Normal"/>
    <w:rsid w:val="00027B27"/>
    <w:pPr>
      <w:overflowPunct w:val="0"/>
      <w:autoSpaceDE w:val="0"/>
      <w:autoSpaceDN w:val="0"/>
      <w:adjustRightInd w:val="0"/>
      <w:spacing w:line="240" w:lineRule="atLeast"/>
      <w:ind w:firstLine="0"/>
      <w:jc w:val="both"/>
      <w:textAlignment w:val="baseline"/>
    </w:pPr>
    <w:rPr>
      <w:rFonts w:ascii="Times New Roman" w:eastAsia="Times New Roman" w:hAnsi="Times New Roman" w:cs="Times New Roman"/>
      <w:kern w:val="0"/>
      <w:sz w:val="20"/>
      <w:szCs w:val="20"/>
      <w:lang w:eastAsia="en-US"/>
    </w:rPr>
  </w:style>
  <w:style w:type="character" w:styleId="Hyperlink">
    <w:name w:val="Hyperlink"/>
    <w:basedOn w:val="DefaultParagraphFont"/>
    <w:uiPriority w:val="99"/>
    <w:unhideWhenUsed/>
    <w:rsid w:val="00541853"/>
    <w:rPr>
      <w:color w:val="5F5F5F" w:themeColor="hyperlink"/>
      <w:u w:val="single"/>
    </w:rPr>
  </w:style>
  <w:style w:type="character" w:styleId="UnresolvedMention">
    <w:name w:val="Unresolved Mention"/>
    <w:basedOn w:val="DefaultParagraphFont"/>
    <w:uiPriority w:val="99"/>
    <w:semiHidden/>
    <w:unhideWhenUsed/>
    <w:rsid w:val="00541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09431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63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A597481AD644BC8816AE06D4AA1E86"/>
        <w:category>
          <w:name w:val="General"/>
          <w:gallery w:val="placeholder"/>
        </w:category>
        <w:types>
          <w:type w:val="bbPlcHdr"/>
        </w:types>
        <w:behaviors>
          <w:behavior w:val="content"/>
        </w:behaviors>
        <w:guid w:val="{BD16EA59-4B6E-45A8-8267-64FC0B79CB70}"/>
      </w:docPartPr>
      <w:docPartBody>
        <w:p w:rsidR="004C26C3" w:rsidRDefault="00000000">
          <w:pPr>
            <w:pStyle w:val="20A597481AD644BC8816AE06D4AA1E86"/>
          </w:pPr>
          <w:r>
            <w:t>[Title Here, up to 12 Words, on One to Two Lines]</w:t>
          </w:r>
        </w:p>
      </w:docPartBody>
    </w:docPart>
    <w:docPart>
      <w:docPartPr>
        <w:name w:val="78E46BE92CA94BC4AB1458645F953DFC"/>
        <w:category>
          <w:name w:val="General"/>
          <w:gallery w:val="placeholder"/>
        </w:category>
        <w:types>
          <w:type w:val="bbPlcHdr"/>
        </w:types>
        <w:behaviors>
          <w:behavior w:val="content"/>
        </w:behaviors>
        <w:guid w:val="{4D07BF23-D7C1-49DC-80F1-9A0010F0D8E1}"/>
      </w:docPartPr>
      <w:docPartBody>
        <w:p w:rsidR="004C26C3" w:rsidRDefault="00000000">
          <w:pPr>
            <w:pStyle w:val="78E46BE92CA94BC4AB1458645F953DFC"/>
          </w:pPr>
          <w:r>
            <w:t>Author Note</w:t>
          </w:r>
        </w:p>
      </w:docPartBody>
    </w:docPart>
    <w:docPart>
      <w:docPartPr>
        <w:name w:val="2A07753BF62F409BA83175A5E7C478CE"/>
        <w:category>
          <w:name w:val="General"/>
          <w:gallery w:val="placeholder"/>
        </w:category>
        <w:types>
          <w:type w:val="bbPlcHdr"/>
        </w:types>
        <w:behaviors>
          <w:behavior w:val="content"/>
        </w:behaviors>
        <w:guid w:val="{73CFF4F1-2FEA-45CD-9B76-A3E4380EEB17}"/>
      </w:docPartPr>
      <w:docPartBody>
        <w:p w:rsidR="004C26C3" w:rsidRDefault="00000000">
          <w:pPr>
            <w:pStyle w:val="2A07753BF62F409BA83175A5E7C478CE"/>
          </w:pPr>
          <w:r>
            <w:t>[Include any grant/funding information and a complete correspondence address.]</w:t>
          </w:r>
        </w:p>
      </w:docPartBody>
    </w:docPart>
    <w:docPart>
      <w:docPartPr>
        <w:name w:val="6F83829F6B1D4DB6A8A60B6EB0249F72"/>
        <w:category>
          <w:name w:val="General"/>
          <w:gallery w:val="placeholder"/>
        </w:category>
        <w:types>
          <w:type w:val="bbPlcHdr"/>
        </w:types>
        <w:behaviors>
          <w:behavior w:val="content"/>
        </w:behaviors>
        <w:guid w:val="{FF9309DE-2C5A-47A1-AADA-DAC6DCB90907}"/>
      </w:docPartPr>
      <w:docPartBody>
        <w:p w:rsidR="004C26C3" w:rsidRDefault="00000000">
          <w:pPr>
            <w:pStyle w:val="6F83829F6B1D4DB6A8A60B6EB0249F72"/>
          </w:pPr>
          <w:r>
            <w:t>Abstract</w:t>
          </w:r>
        </w:p>
      </w:docPartBody>
    </w:docPart>
    <w:docPart>
      <w:docPartPr>
        <w:name w:val="3BA574313CD941E08A710889BA3DD197"/>
        <w:category>
          <w:name w:val="General"/>
          <w:gallery w:val="placeholder"/>
        </w:category>
        <w:types>
          <w:type w:val="bbPlcHdr"/>
        </w:types>
        <w:behaviors>
          <w:behavior w:val="content"/>
        </w:behaviors>
        <w:guid w:val="{AA360902-2B0B-423A-A307-160F1779EDF2}"/>
      </w:docPartPr>
      <w:docPartBody>
        <w:p w:rsidR="004C26C3" w:rsidRDefault="00000000">
          <w:pPr>
            <w:pStyle w:val="3BA574313CD941E08A710889BA3DD19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F0157AC077DA4B1F81CA8E384B5E8F49"/>
        <w:category>
          <w:name w:val="General"/>
          <w:gallery w:val="placeholder"/>
        </w:category>
        <w:types>
          <w:type w:val="bbPlcHdr"/>
        </w:types>
        <w:behaviors>
          <w:behavior w:val="content"/>
        </w:behaviors>
        <w:guid w:val="{C94651BE-D3F3-4741-9C3A-DBFB283C8CF7}"/>
      </w:docPartPr>
      <w:docPartBody>
        <w:p w:rsidR="004C26C3" w:rsidRDefault="00000000">
          <w:pPr>
            <w:pStyle w:val="F0157AC077DA4B1F81CA8E384B5E8F49"/>
          </w:pPr>
          <w:r>
            <w:t>[Heading 1]</w:t>
          </w:r>
        </w:p>
      </w:docPartBody>
    </w:docPart>
    <w:docPart>
      <w:docPartPr>
        <w:name w:val="0F0C1925049B420FB5D9EF4AA5750E32"/>
        <w:category>
          <w:name w:val="General"/>
          <w:gallery w:val="placeholder"/>
        </w:category>
        <w:types>
          <w:type w:val="bbPlcHdr"/>
        </w:types>
        <w:behaviors>
          <w:behavior w:val="content"/>
        </w:behaviors>
        <w:guid w:val="{8CD8540F-E0A4-444B-BFD0-7FD080E89711}"/>
      </w:docPartPr>
      <w:docPartBody>
        <w:p w:rsidR="004C26C3" w:rsidRDefault="00000000">
          <w:pPr>
            <w:pStyle w:val="0F0C1925049B420FB5D9EF4AA5750E32"/>
          </w:pPr>
          <w:r>
            <w:t>[The first two heading levels get their own paragraph, as shown here.  Headings 3, 4, and 5 are run-in headings used at the beginning of the paragraph.]</w:t>
          </w:r>
        </w:p>
      </w:docPartBody>
    </w:docPart>
    <w:docPart>
      <w:docPartPr>
        <w:name w:val="D613BE3653FD482DA70C39FF2A04B0E4"/>
        <w:category>
          <w:name w:val="General"/>
          <w:gallery w:val="placeholder"/>
        </w:category>
        <w:types>
          <w:type w:val="bbPlcHdr"/>
        </w:types>
        <w:behaviors>
          <w:behavior w:val="content"/>
        </w:behaviors>
        <w:guid w:val="{56C82E34-B2BB-4A3C-A3FB-2D6213A823CF}"/>
      </w:docPartPr>
      <w:docPartBody>
        <w:p w:rsidR="004C26C3" w:rsidRDefault="00000000">
          <w:pPr>
            <w:pStyle w:val="D613BE3653FD482DA70C39FF2A04B0E4"/>
          </w:pPr>
          <w:r w:rsidRPr="00C31D30">
            <w:t>[Heading 2]</w:t>
          </w:r>
        </w:p>
      </w:docPartBody>
    </w:docPart>
    <w:docPart>
      <w:docPartPr>
        <w:name w:val="10DEDD2F83204965A1EDD1100F79CBB5"/>
        <w:category>
          <w:name w:val="General"/>
          <w:gallery w:val="placeholder"/>
        </w:category>
        <w:types>
          <w:type w:val="bbPlcHdr"/>
        </w:types>
        <w:behaviors>
          <w:behavior w:val="content"/>
        </w:behaviors>
        <w:guid w:val="{F57D6404-5EC8-4C79-9F50-721B5FD6AEAE}"/>
      </w:docPartPr>
      <w:docPartBody>
        <w:p w:rsidR="004C26C3" w:rsidRDefault="00000000">
          <w:pPr>
            <w:pStyle w:val="10DEDD2F83204965A1EDD1100F79CBB5"/>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608FBCF15E4045FE83150CBBE56CFCBA"/>
        <w:category>
          <w:name w:val="General"/>
          <w:gallery w:val="placeholder"/>
        </w:category>
        <w:types>
          <w:type w:val="bbPlcHdr"/>
        </w:types>
        <w:behaviors>
          <w:behavior w:val="content"/>
        </w:behaviors>
        <w:guid w:val="{D49885A1-196D-43D5-8B76-704BA9579FE1}"/>
      </w:docPartPr>
      <w:docPartBody>
        <w:p w:rsidR="004C26C3" w:rsidRDefault="00000000">
          <w:pPr>
            <w:pStyle w:val="608FBCF15E4045FE83150CBBE56CFCBA"/>
          </w:pPr>
          <w:r w:rsidRPr="00C31D30">
            <w:t>[Heading 3]</w:t>
          </w:r>
        </w:p>
      </w:docPartBody>
    </w:docPart>
    <w:docPart>
      <w:docPartPr>
        <w:name w:val="CC1BB805595D471E982AD8B571137C49"/>
        <w:category>
          <w:name w:val="General"/>
          <w:gallery w:val="placeholder"/>
        </w:category>
        <w:types>
          <w:type w:val="bbPlcHdr"/>
        </w:types>
        <w:behaviors>
          <w:behavior w:val="content"/>
        </w:behaviors>
        <w:guid w:val="{1398C0F0-312C-4F17-BF59-79725EC152E7}"/>
      </w:docPartPr>
      <w:docPartBody>
        <w:p w:rsidR="004C26C3" w:rsidRDefault="00000000">
          <w:pPr>
            <w:pStyle w:val="CC1BB805595D471E982AD8B571137C49"/>
          </w:pPr>
          <w:r>
            <w:t>[Include a period at the end of a run-in heading.  Note that you can include consecutive paragraphs with their own headings, where appropriate.]</w:t>
          </w:r>
        </w:p>
      </w:docPartBody>
    </w:docPart>
    <w:docPart>
      <w:docPartPr>
        <w:name w:val="9209B2EAEE1246D48A4BC1287F096286"/>
        <w:category>
          <w:name w:val="General"/>
          <w:gallery w:val="placeholder"/>
        </w:category>
        <w:types>
          <w:type w:val="bbPlcHdr"/>
        </w:types>
        <w:behaviors>
          <w:behavior w:val="content"/>
        </w:behaviors>
        <w:guid w:val="{CEB0BF48-AC3E-4876-8281-39A907785453}"/>
      </w:docPartPr>
      <w:docPartBody>
        <w:p w:rsidR="004C26C3" w:rsidRDefault="00000000">
          <w:pPr>
            <w:pStyle w:val="9209B2EAEE1246D48A4BC1287F096286"/>
          </w:pPr>
          <w:r w:rsidRPr="00C31D30">
            <w:t>[Heading 4]</w:t>
          </w:r>
        </w:p>
      </w:docPartBody>
    </w:docPart>
    <w:docPart>
      <w:docPartPr>
        <w:name w:val="1F5AF089E715479E85DBCFBABDBD0AF4"/>
        <w:category>
          <w:name w:val="General"/>
          <w:gallery w:val="placeholder"/>
        </w:category>
        <w:types>
          <w:type w:val="bbPlcHdr"/>
        </w:types>
        <w:behaviors>
          <w:behavior w:val="content"/>
        </w:behaviors>
        <w:guid w:val="{3F4FB30A-6C33-4210-BF03-0413041EA652}"/>
      </w:docPartPr>
      <w:docPartBody>
        <w:p w:rsidR="004C26C3" w:rsidRDefault="00000000">
          <w:pPr>
            <w:pStyle w:val="1F5AF089E715479E85DBCFBABDBD0AF4"/>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DCBCF532F0CC4923A9CD45B9723157EA"/>
        <w:category>
          <w:name w:val="General"/>
          <w:gallery w:val="placeholder"/>
        </w:category>
        <w:types>
          <w:type w:val="bbPlcHdr"/>
        </w:types>
        <w:behaviors>
          <w:behavior w:val="content"/>
        </w:behaviors>
        <w:guid w:val="{8604B54A-3AC8-4573-8CD0-108542A833FD}"/>
      </w:docPartPr>
      <w:docPartBody>
        <w:p w:rsidR="004C26C3" w:rsidRDefault="00000000">
          <w:pPr>
            <w:pStyle w:val="DCBCF532F0CC4923A9CD45B9723157EA"/>
          </w:pPr>
          <w:r>
            <w:t>Last Name, Year</w:t>
          </w:r>
        </w:p>
      </w:docPartBody>
    </w:docPart>
    <w:docPart>
      <w:docPartPr>
        <w:name w:val="EE02A8AE51374E61B3D8CC648992B4B8"/>
        <w:category>
          <w:name w:val="General"/>
          <w:gallery w:val="placeholder"/>
        </w:category>
        <w:types>
          <w:type w:val="bbPlcHdr"/>
        </w:types>
        <w:behaviors>
          <w:behavior w:val="content"/>
        </w:behaviors>
        <w:guid w:val="{611B5B6B-BE7D-4397-8069-8ECA62420229}"/>
      </w:docPartPr>
      <w:docPartBody>
        <w:p w:rsidR="004C26C3" w:rsidRDefault="00000000">
          <w:pPr>
            <w:pStyle w:val="EE02A8AE51374E61B3D8CC648992B4B8"/>
          </w:pPr>
          <w:r w:rsidRPr="00C31D30">
            <w:t>[Heading 5]</w:t>
          </w:r>
        </w:p>
      </w:docPartBody>
    </w:docPart>
    <w:docPart>
      <w:docPartPr>
        <w:name w:val="D1F8CFCD63F64A38B86B8376CDC84B8B"/>
        <w:category>
          <w:name w:val="General"/>
          <w:gallery w:val="placeholder"/>
        </w:category>
        <w:types>
          <w:type w:val="bbPlcHdr"/>
        </w:types>
        <w:behaviors>
          <w:behavior w:val="content"/>
        </w:behaviors>
        <w:guid w:val="{6557DFA7-577C-4EAC-86DB-8D0033C319ED}"/>
      </w:docPartPr>
      <w:docPartBody>
        <w:p w:rsidR="004C26C3" w:rsidRDefault="00000000">
          <w:pPr>
            <w:pStyle w:val="D1F8CFCD63F64A38B86B8376CDC84B8B"/>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EA1C94A9240147B7A0E8C38380A449DB"/>
        <w:category>
          <w:name w:val="General"/>
          <w:gallery w:val="placeholder"/>
        </w:category>
        <w:types>
          <w:type w:val="bbPlcHdr"/>
        </w:types>
        <w:behaviors>
          <w:behavior w:val="content"/>
        </w:behaviors>
        <w:guid w:val="{32697123-7BAA-4D59-8F17-B7182AB54B09}"/>
      </w:docPartPr>
      <w:docPartBody>
        <w:p w:rsidR="004C26C3" w:rsidRDefault="00000000">
          <w:pPr>
            <w:pStyle w:val="EA1C94A9240147B7A0E8C38380A449DB"/>
          </w:pPr>
          <w:r>
            <w:t>Last Name, Year</w:t>
          </w:r>
        </w:p>
      </w:docPartBody>
    </w:docPart>
    <w:docPart>
      <w:docPartPr>
        <w:name w:val="917E92A8019346DF9495F9BA0A26F089"/>
        <w:category>
          <w:name w:val="General"/>
          <w:gallery w:val="placeholder"/>
        </w:category>
        <w:types>
          <w:type w:val="bbPlcHdr"/>
        </w:types>
        <w:behaviors>
          <w:behavior w:val="content"/>
        </w:behaviors>
        <w:guid w:val="{88A3D851-6071-483E-9EC7-933320937F59}"/>
      </w:docPartPr>
      <w:docPartBody>
        <w:p w:rsidR="004C26C3" w:rsidRDefault="00000000">
          <w:pPr>
            <w:pStyle w:val="917E92A8019346DF9495F9BA0A26F089"/>
          </w:pPr>
          <w:r>
            <w:t>Footnotes</w:t>
          </w:r>
        </w:p>
      </w:docPartBody>
    </w:docPart>
    <w:docPart>
      <w:docPartPr>
        <w:name w:val="705DF6BB52D24FC6B6367BEBA10A8118"/>
        <w:category>
          <w:name w:val="General"/>
          <w:gallery w:val="placeholder"/>
        </w:category>
        <w:types>
          <w:type w:val="bbPlcHdr"/>
        </w:types>
        <w:behaviors>
          <w:behavior w:val="content"/>
        </w:behaviors>
        <w:guid w:val="{ED105977-52CF-4BC9-B25C-F476D2591D05}"/>
      </w:docPartPr>
      <w:docPartBody>
        <w:p w:rsidR="004C26C3" w:rsidRDefault="00000000">
          <w:pPr>
            <w:pStyle w:val="705DF6BB52D24FC6B6367BEBA10A8118"/>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DB80EF73F4F9466CB576BDE3EEF100D6"/>
        <w:category>
          <w:name w:val="General"/>
          <w:gallery w:val="placeholder"/>
        </w:category>
        <w:types>
          <w:type w:val="bbPlcHdr"/>
        </w:types>
        <w:behaviors>
          <w:behavior w:val="content"/>
        </w:behaviors>
        <w:guid w:val="{0607B457-03AB-4B04-A30B-A543DEA3E0E2}"/>
      </w:docPartPr>
      <w:docPartBody>
        <w:p w:rsidR="004C26C3" w:rsidRDefault="00000000">
          <w:pPr>
            <w:pStyle w:val="DB80EF73F4F9466CB576BDE3EEF100D6"/>
          </w:pPr>
          <w:r w:rsidRPr="00C0601E">
            <w:t>[Table Title]</w:t>
          </w:r>
        </w:p>
      </w:docPartBody>
    </w:docPart>
    <w:docPart>
      <w:docPartPr>
        <w:name w:val="965ACF0086C14A49A9185C84F8A7C79F"/>
        <w:category>
          <w:name w:val="General"/>
          <w:gallery w:val="placeholder"/>
        </w:category>
        <w:types>
          <w:type w:val="bbPlcHdr"/>
        </w:types>
        <w:behaviors>
          <w:behavior w:val="content"/>
        </w:behaviors>
        <w:guid w:val="{54868E48-D356-4C3A-AC26-55E81E9E8ACF}"/>
      </w:docPartPr>
      <w:docPartBody>
        <w:p w:rsidR="004C26C3" w:rsidRDefault="00000000">
          <w:pPr>
            <w:pStyle w:val="965ACF0086C14A49A9185C84F8A7C79F"/>
          </w:pPr>
          <w:r w:rsidRPr="00BF4184">
            <w:t>Column Head</w:t>
          </w:r>
        </w:p>
      </w:docPartBody>
    </w:docPart>
    <w:docPart>
      <w:docPartPr>
        <w:name w:val="837A2343C96E493E9C4C08A132B97437"/>
        <w:category>
          <w:name w:val="General"/>
          <w:gallery w:val="placeholder"/>
        </w:category>
        <w:types>
          <w:type w:val="bbPlcHdr"/>
        </w:types>
        <w:behaviors>
          <w:behavior w:val="content"/>
        </w:behaviors>
        <w:guid w:val="{316F5964-5ABA-454B-A391-2C35976A8BE1}"/>
      </w:docPartPr>
      <w:docPartBody>
        <w:p w:rsidR="004C26C3" w:rsidRDefault="00000000">
          <w:pPr>
            <w:pStyle w:val="837A2343C96E493E9C4C08A132B97437"/>
          </w:pPr>
          <w:r w:rsidRPr="00BF4184">
            <w:t>Column Head</w:t>
          </w:r>
        </w:p>
      </w:docPartBody>
    </w:docPart>
    <w:docPart>
      <w:docPartPr>
        <w:name w:val="D5FB22AEC6EF41E3A7065F1F2F983DB6"/>
        <w:category>
          <w:name w:val="General"/>
          <w:gallery w:val="placeholder"/>
        </w:category>
        <w:types>
          <w:type w:val="bbPlcHdr"/>
        </w:types>
        <w:behaviors>
          <w:behavior w:val="content"/>
        </w:behaviors>
        <w:guid w:val="{57F4FED0-56EA-4A67-8F47-1F4E43BCA749}"/>
      </w:docPartPr>
      <w:docPartBody>
        <w:p w:rsidR="004C26C3" w:rsidRDefault="00000000">
          <w:pPr>
            <w:pStyle w:val="D5FB22AEC6EF41E3A7065F1F2F983DB6"/>
          </w:pPr>
          <w:r w:rsidRPr="00BF4184">
            <w:t>Column Head</w:t>
          </w:r>
        </w:p>
      </w:docPartBody>
    </w:docPart>
    <w:docPart>
      <w:docPartPr>
        <w:name w:val="36D237E9BF014B87B61B62345E26A287"/>
        <w:category>
          <w:name w:val="General"/>
          <w:gallery w:val="placeholder"/>
        </w:category>
        <w:types>
          <w:type w:val="bbPlcHdr"/>
        </w:types>
        <w:behaviors>
          <w:behavior w:val="content"/>
        </w:behaviors>
        <w:guid w:val="{3C41018D-5F61-4222-B57F-A1CF49C02DC3}"/>
      </w:docPartPr>
      <w:docPartBody>
        <w:p w:rsidR="004C26C3" w:rsidRDefault="00000000">
          <w:pPr>
            <w:pStyle w:val="36D237E9BF014B87B61B62345E26A287"/>
          </w:pPr>
          <w:r w:rsidRPr="00BF4184">
            <w:t>Column Head</w:t>
          </w:r>
        </w:p>
      </w:docPartBody>
    </w:docPart>
    <w:docPart>
      <w:docPartPr>
        <w:name w:val="D4FB1E9293B24DE2A67CAB1BC41496C2"/>
        <w:category>
          <w:name w:val="General"/>
          <w:gallery w:val="placeholder"/>
        </w:category>
        <w:types>
          <w:type w:val="bbPlcHdr"/>
        </w:types>
        <w:behaviors>
          <w:behavior w:val="content"/>
        </w:behaviors>
        <w:guid w:val="{EB46D9D0-B991-45D5-A943-913F90F62484}"/>
      </w:docPartPr>
      <w:docPartBody>
        <w:p w:rsidR="004C26C3" w:rsidRDefault="00000000">
          <w:pPr>
            <w:pStyle w:val="D4FB1E9293B24DE2A67CAB1BC41496C2"/>
          </w:pPr>
          <w:r w:rsidRPr="00BF4184">
            <w:t>Column Head</w:t>
          </w:r>
        </w:p>
      </w:docPartBody>
    </w:docPart>
    <w:docPart>
      <w:docPartPr>
        <w:name w:val="F80BC780711B46EB9F8BF8E3EA6D0900"/>
        <w:category>
          <w:name w:val="General"/>
          <w:gallery w:val="placeholder"/>
        </w:category>
        <w:types>
          <w:type w:val="bbPlcHdr"/>
        </w:types>
        <w:behaviors>
          <w:behavior w:val="content"/>
        </w:behaviors>
        <w:guid w:val="{0FD1EBCD-B88D-40D3-90A2-AA511BAB621C}"/>
      </w:docPartPr>
      <w:docPartBody>
        <w:p w:rsidR="004C26C3" w:rsidRDefault="00000000">
          <w:pPr>
            <w:pStyle w:val="F80BC780711B46EB9F8BF8E3EA6D0900"/>
          </w:pPr>
          <w:r w:rsidRPr="00BF4184">
            <w:t>Row Head</w:t>
          </w:r>
        </w:p>
      </w:docPartBody>
    </w:docPart>
    <w:docPart>
      <w:docPartPr>
        <w:name w:val="FEFBBB3AC2E243C18B0113DD8F420614"/>
        <w:category>
          <w:name w:val="General"/>
          <w:gallery w:val="placeholder"/>
        </w:category>
        <w:types>
          <w:type w:val="bbPlcHdr"/>
        </w:types>
        <w:behaviors>
          <w:behavior w:val="content"/>
        </w:behaviors>
        <w:guid w:val="{B980BAA9-DE5D-4340-81AF-30DE60F85EA6}"/>
      </w:docPartPr>
      <w:docPartBody>
        <w:p w:rsidR="004C26C3" w:rsidRDefault="00000000">
          <w:pPr>
            <w:pStyle w:val="FEFBBB3AC2E243C18B0113DD8F420614"/>
          </w:pPr>
          <w:r w:rsidRPr="00BF4184">
            <w:t>123</w:t>
          </w:r>
        </w:p>
      </w:docPartBody>
    </w:docPart>
    <w:docPart>
      <w:docPartPr>
        <w:name w:val="F7944235A4B4471E9E8EB59D1F1E1ECD"/>
        <w:category>
          <w:name w:val="General"/>
          <w:gallery w:val="placeholder"/>
        </w:category>
        <w:types>
          <w:type w:val="bbPlcHdr"/>
        </w:types>
        <w:behaviors>
          <w:behavior w:val="content"/>
        </w:behaviors>
        <w:guid w:val="{49245830-578D-4257-8189-9A4FBF806A61}"/>
      </w:docPartPr>
      <w:docPartBody>
        <w:p w:rsidR="004C26C3" w:rsidRDefault="00000000">
          <w:pPr>
            <w:pStyle w:val="F7944235A4B4471E9E8EB59D1F1E1ECD"/>
          </w:pPr>
          <w:r w:rsidRPr="00BF4184">
            <w:t>123</w:t>
          </w:r>
        </w:p>
      </w:docPartBody>
    </w:docPart>
    <w:docPart>
      <w:docPartPr>
        <w:name w:val="7065467B71FF4BE6BB29FA9DBC40E114"/>
        <w:category>
          <w:name w:val="General"/>
          <w:gallery w:val="placeholder"/>
        </w:category>
        <w:types>
          <w:type w:val="bbPlcHdr"/>
        </w:types>
        <w:behaviors>
          <w:behavior w:val="content"/>
        </w:behaviors>
        <w:guid w:val="{9A6EE530-CCCF-45A2-BD63-2D0BFFDA97AC}"/>
      </w:docPartPr>
      <w:docPartBody>
        <w:p w:rsidR="004C26C3" w:rsidRDefault="00000000">
          <w:pPr>
            <w:pStyle w:val="7065467B71FF4BE6BB29FA9DBC40E114"/>
          </w:pPr>
          <w:r w:rsidRPr="00BF4184">
            <w:t>123</w:t>
          </w:r>
        </w:p>
      </w:docPartBody>
    </w:docPart>
    <w:docPart>
      <w:docPartPr>
        <w:name w:val="BB009DBECCD24D6088E1F47A7C11BABF"/>
        <w:category>
          <w:name w:val="General"/>
          <w:gallery w:val="placeholder"/>
        </w:category>
        <w:types>
          <w:type w:val="bbPlcHdr"/>
        </w:types>
        <w:behaviors>
          <w:behavior w:val="content"/>
        </w:behaviors>
        <w:guid w:val="{77275EE1-2445-4786-8777-976AF3229069}"/>
      </w:docPartPr>
      <w:docPartBody>
        <w:p w:rsidR="004C26C3" w:rsidRDefault="00000000">
          <w:pPr>
            <w:pStyle w:val="BB009DBECCD24D6088E1F47A7C11BABF"/>
          </w:pPr>
          <w:r w:rsidRPr="00BF4184">
            <w:t>123</w:t>
          </w:r>
        </w:p>
      </w:docPartBody>
    </w:docPart>
    <w:docPart>
      <w:docPartPr>
        <w:name w:val="85050A1C3632412EBA4234C685C7AD96"/>
        <w:category>
          <w:name w:val="General"/>
          <w:gallery w:val="placeholder"/>
        </w:category>
        <w:types>
          <w:type w:val="bbPlcHdr"/>
        </w:types>
        <w:behaviors>
          <w:behavior w:val="content"/>
        </w:behaviors>
        <w:guid w:val="{3986A7FB-192B-4C26-BA05-C30442C5C6BE}"/>
      </w:docPartPr>
      <w:docPartBody>
        <w:p w:rsidR="004C26C3" w:rsidRDefault="00000000">
          <w:pPr>
            <w:pStyle w:val="85050A1C3632412EBA4234C685C7AD96"/>
          </w:pPr>
          <w:r w:rsidRPr="00BF4184">
            <w:t>Row Head</w:t>
          </w:r>
        </w:p>
      </w:docPartBody>
    </w:docPart>
    <w:docPart>
      <w:docPartPr>
        <w:name w:val="778CB88D3815422DBA035710950F9833"/>
        <w:category>
          <w:name w:val="General"/>
          <w:gallery w:val="placeholder"/>
        </w:category>
        <w:types>
          <w:type w:val="bbPlcHdr"/>
        </w:types>
        <w:behaviors>
          <w:behavior w:val="content"/>
        </w:behaviors>
        <w:guid w:val="{D5E62B6F-F71F-4A76-92A2-30DB075F263D}"/>
      </w:docPartPr>
      <w:docPartBody>
        <w:p w:rsidR="004C26C3" w:rsidRDefault="00000000">
          <w:pPr>
            <w:pStyle w:val="778CB88D3815422DBA035710950F9833"/>
          </w:pPr>
          <w:r w:rsidRPr="00BF4184">
            <w:t>456</w:t>
          </w:r>
        </w:p>
      </w:docPartBody>
    </w:docPart>
    <w:docPart>
      <w:docPartPr>
        <w:name w:val="7FDE6815980F4B5CAB8F755295438A09"/>
        <w:category>
          <w:name w:val="General"/>
          <w:gallery w:val="placeholder"/>
        </w:category>
        <w:types>
          <w:type w:val="bbPlcHdr"/>
        </w:types>
        <w:behaviors>
          <w:behavior w:val="content"/>
        </w:behaviors>
        <w:guid w:val="{5BA3E984-0F9A-441D-A39E-8A4FC089CEB5}"/>
      </w:docPartPr>
      <w:docPartBody>
        <w:p w:rsidR="004C26C3" w:rsidRDefault="00000000">
          <w:pPr>
            <w:pStyle w:val="7FDE6815980F4B5CAB8F755295438A09"/>
          </w:pPr>
          <w:r w:rsidRPr="00BF4184">
            <w:t>456</w:t>
          </w:r>
        </w:p>
      </w:docPartBody>
    </w:docPart>
    <w:docPart>
      <w:docPartPr>
        <w:name w:val="7FD2F39085134EB283B8403DD93B5A0D"/>
        <w:category>
          <w:name w:val="General"/>
          <w:gallery w:val="placeholder"/>
        </w:category>
        <w:types>
          <w:type w:val="bbPlcHdr"/>
        </w:types>
        <w:behaviors>
          <w:behavior w:val="content"/>
        </w:behaviors>
        <w:guid w:val="{9FF48905-88A3-490A-BC47-1B2C11BE4B1F}"/>
      </w:docPartPr>
      <w:docPartBody>
        <w:p w:rsidR="004C26C3" w:rsidRDefault="00000000">
          <w:pPr>
            <w:pStyle w:val="7FD2F39085134EB283B8403DD93B5A0D"/>
          </w:pPr>
          <w:r w:rsidRPr="00BF4184">
            <w:t>456</w:t>
          </w:r>
        </w:p>
      </w:docPartBody>
    </w:docPart>
    <w:docPart>
      <w:docPartPr>
        <w:name w:val="EDE8FE7799764D73ACAEC4D257FB8625"/>
        <w:category>
          <w:name w:val="General"/>
          <w:gallery w:val="placeholder"/>
        </w:category>
        <w:types>
          <w:type w:val="bbPlcHdr"/>
        </w:types>
        <w:behaviors>
          <w:behavior w:val="content"/>
        </w:behaviors>
        <w:guid w:val="{17581F05-C064-4869-AF56-F634339A7A7F}"/>
      </w:docPartPr>
      <w:docPartBody>
        <w:p w:rsidR="004C26C3" w:rsidRDefault="00000000">
          <w:pPr>
            <w:pStyle w:val="EDE8FE7799764D73ACAEC4D257FB8625"/>
          </w:pPr>
          <w:r w:rsidRPr="00BF4184">
            <w:t>456</w:t>
          </w:r>
        </w:p>
      </w:docPartBody>
    </w:docPart>
    <w:docPart>
      <w:docPartPr>
        <w:name w:val="80119A4309F84A80B377F6FBCB003A51"/>
        <w:category>
          <w:name w:val="General"/>
          <w:gallery w:val="placeholder"/>
        </w:category>
        <w:types>
          <w:type w:val="bbPlcHdr"/>
        </w:types>
        <w:behaviors>
          <w:behavior w:val="content"/>
        </w:behaviors>
        <w:guid w:val="{45DF3CC7-5310-4155-9523-94DE8200E4E2}"/>
      </w:docPartPr>
      <w:docPartBody>
        <w:p w:rsidR="004C26C3" w:rsidRDefault="00000000">
          <w:pPr>
            <w:pStyle w:val="80119A4309F84A80B377F6FBCB003A51"/>
          </w:pPr>
          <w:r w:rsidRPr="00BF4184">
            <w:t>Row Head</w:t>
          </w:r>
        </w:p>
      </w:docPartBody>
    </w:docPart>
    <w:docPart>
      <w:docPartPr>
        <w:name w:val="74FA1C20211D40CF98620166A73617A1"/>
        <w:category>
          <w:name w:val="General"/>
          <w:gallery w:val="placeholder"/>
        </w:category>
        <w:types>
          <w:type w:val="bbPlcHdr"/>
        </w:types>
        <w:behaviors>
          <w:behavior w:val="content"/>
        </w:behaviors>
        <w:guid w:val="{7250D0F3-CA02-4C15-A090-95B4354CADC9}"/>
      </w:docPartPr>
      <w:docPartBody>
        <w:p w:rsidR="004C26C3" w:rsidRDefault="00000000">
          <w:pPr>
            <w:pStyle w:val="74FA1C20211D40CF98620166A73617A1"/>
          </w:pPr>
          <w:r w:rsidRPr="00BF4184">
            <w:t>789</w:t>
          </w:r>
        </w:p>
      </w:docPartBody>
    </w:docPart>
    <w:docPart>
      <w:docPartPr>
        <w:name w:val="7B7FE234410A45109299A0A229B651AC"/>
        <w:category>
          <w:name w:val="General"/>
          <w:gallery w:val="placeholder"/>
        </w:category>
        <w:types>
          <w:type w:val="bbPlcHdr"/>
        </w:types>
        <w:behaviors>
          <w:behavior w:val="content"/>
        </w:behaviors>
        <w:guid w:val="{BA0C2C48-9FA6-4CB5-9C4A-5D2E5B6205DA}"/>
      </w:docPartPr>
      <w:docPartBody>
        <w:p w:rsidR="004C26C3" w:rsidRDefault="00000000">
          <w:pPr>
            <w:pStyle w:val="7B7FE234410A45109299A0A229B651AC"/>
          </w:pPr>
          <w:r w:rsidRPr="00BF4184">
            <w:t>789</w:t>
          </w:r>
        </w:p>
      </w:docPartBody>
    </w:docPart>
    <w:docPart>
      <w:docPartPr>
        <w:name w:val="531EE35A432940BCBD105BD58D7C6537"/>
        <w:category>
          <w:name w:val="General"/>
          <w:gallery w:val="placeholder"/>
        </w:category>
        <w:types>
          <w:type w:val="bbPlcHdr"/>
        </w:types>
        <w:behaviors>
          <w:behavior w:val="content"/>
        </w:behaviors>
        <w:guid w:val="{767BB456-CBB3-4735-9872-90B345B5C7B2}"/>
      </w:docPartPr>
      <w:docPartBody>
        <w:p w:rsidR="004C26C3" w:rsidRDefault="00000000">
          <w:pPr>
            <w:pStyle w:val="531EE35A432940BCBD105BD58D7C6537"/>
          </w:pPr>
          <w:r w:rsidRPr="00BF4184">
            <w:t>789</w:t>
          </w:r>
        </w:p>
      </w:docPartBody>
    </w:docPart>
    <w:docPart>
      <w:docPartPr>
        <w:name w:val="406A30C3BB6D4BB089045CD7FF8415B8"/>
        <w:category>
          <w:name w:val="General"/>
          <w:gallery w:val="placeholder"/>
        </w:category>
        <w:types>
          <w:type w:val="bbPlcHdr"/>
        </w:types>
        <w:behaviors>
          <w:behavior w:val="content"/>
        </w:behaviors>
        <w:guid w:val="{5807BA96-E116-4F3F-877C-760731081EC6}"/>
      </w:docPartPr>
      <w:docPartBody>
        <w:p w:rsidR="004C26C3" w:rsidRDefault="00000000">
          <w:pPr>
            <w:pStyle w:val="406A30C3BB6D4BB089045CD7FF8415B8"/>
          </w:pPr>
          <w:r w:rsidRPr="00BF4184">
            <w:t>789</w:t>
          </w:r>
        </w:p>
      </w:docPartBody>
    </w:docPart>
    <w:docPart>
      <w:docPartPr>
        <w:name w:val="0BA970D80BD2487597EE83E1A2F082C9"/>
        <w:category>
          <w:name w:val="General"/>
          <w:gallery w:val="placeholder"/>
        </w:category>
        <w:types>
          <w:type w:val="bbPlcHdr"/>
        </w:types>
        <w:behaviors>
          <w:behavior w:val="content"/>
        </w:behaviors>
        <w:guid w:val="{2E5EFCA9-AF78-4D90-B7AB-AD26C160FB9A}"/>
      </w:docPartPr>
      <w:docPartBody>
        <w:p w:rsidR="004C26C3" w:rsidRDefault="00000000">
          <w:pPr>
            <w:pStyle w:val="0BA970D80BD2487597EE83E1A2F082C9"/>
          </w:pPr>
          <w:r w:rsidRPr="00BF4184">
            <w:t>Row Head</w:t>
          </w:r>
        </w:p>
      </w:docPartBody>
    </w:docPart>
    <w:docPart>
      <w:docPartPr>
        <w:name w:val="A944C5E4FB8B4D6D947695CF6659D6D6"/>
        <w:category>
          <w:name w:val="General"/>
          <w:gallery w:val="placeholder"/>
        </w:category>
        <w:types>
          <w:type w:val="bbPlcHdr"/>
        </w:types>
        <w:behaviors>
          <w:behavior w:val="content"/>
        </w:behaviors>
        <w:guid w:val="{0F471F1F-6F40-4FDA-9625-937466E4A183}"/>
      </w:docPartPr>
      <w:docPartBody>
        <w:p w:rsidR="004C26C3" w:rsidRDefault="00000000">
          <w:pPr>
            <w:pStyle w:val="A944C5E4FB8B4D6D947695CF6659D6D6"/>
          </w:pPr>
          <w:r w:rsidRPr="00BF4184">
            <w:t>123</w:t>
          </w:r>
        </w:p>
      </w:docPartBody>
    </w:docPart>
    <w:docPart>
      <w:docPartPr>
        <w:name w:val="7C0F65F40039484F85720C3F318D7FDE"/>
        <w:category>
          <w:name w:val="General"/>
          <w:gallery w:val="placeholder"/>
        </w:category>
        <w:types>
          <w:type w:val="bbPlcHdr"/>
        </w:types>
        <w:behaviors>
          <w:behavior w:val="content"/>
        </w:behaviors>
        <w:guid w:val="{C6CE646D-F51F-4A37-AE9F-B5C6DAD67598}"/>
      </w:docPartPr>
      <w:docPartBody>
        <w:p w:rsidR="004C26C3" w:rsidRDefault="00000000">
          <w:pPr>
            <w:pStyle w:val="7C0F65F40039484F85720C3F318D7FDE"/>
          </w:pPr>
          <w:r w:rsidRPr="00BF4184">
            <w:t>123</w:t>
          </w:r>
        </w:p>
      </w:docPartBody>
    </w:docPart>
    <w:docPart>
      <w:docPartPr>
        <w:name w:val="871CB42AF2AF4005B0D1D02FD507E25D"/>
        <w:category>
          <w:name w:val="General"/>
          <w:gallery w:val="placeholder"/>
        </w:category>
        <w:types>
          <w:type w:val="bbPlcHdr"/>
        </w:types>
        <w:behaviors>
          <w:behavior w:val="content"/>
        </w:behaviors>
        <w:guid w:val="{5D1CFE61-0C4F-44C6-A766-32F6FAEDF95E}"/>
      </w:docPartPr>
      <w:docPartBody>
        <w:p w:rsidR="004C26C3" w:rsidRDefault="00000000">
          <w:pPr>
            <w:pStyle w:val="871CB42AF2AF4005B0D1D02FD507E25D"/>
          </w:pPr>
          <w:r w:rsidRPr="00BF4184">
            <w:t>123</w:t>
          </w:r>
        </w:p>
      </w:docPartBody>
    </w:docPart>
    <w:docPart>
      <w:docPartPr>
        <w:name w:val="9DF896ADA73B47E285B5186FBEE75C11"/>
        <w:category>
          <w:name w:val="General"/>
          <w:gallery w:val="placeholder"/>
        </w:category>
        <w:types>
          <w:type w:val="bbPlcHdr"/>
        </w:types>
        <w:behaviors>
          <w:behavior w:val="content"/>
        </w:behaviors>
        <w:guid w:val="{9D65E16F-C863-4E9C-90B9-A6D5A1746A0E}"/>
      </w:docPartPr>
      <w:docPartBody>
        <w:p w:rsidR="004C26C3" w:rsidRDefault="00000000">
          <w:pPr>
            <w:pStyle w:val="9DF896ADA73B47E285B5186FBEE75C11"/>
          </w:pPr>
          <w:r w:rsidRPr="00BF4184">
            <w:t>123</w:t>
          </w:r>
        </w:p>
      </w:docPartBody>
    </w:docPart>
    <w:docPart>
      <w:docPartPr>
        <w:name w:val="0C704A1D2DFB4D13AFD191FAD68856CB"/>
        <w:category>
          <w:name w:val="General"/>
          <w:gallery w:val="placeholder"/>
        </w:category>
        <w:types>
          <w:type w:val="bbPlcHdr"/>
        </w:types>
        <w:behaviors>
          <w:behavior w:val="content"/>
        </w:behaviors>
        <w:guid w:val="{9376B0FF-C109-4032-8AD5-83D8E0ADB851}"/>
      </w:docPartPr>
      <w:docPartBody>
        <w:p w:rsidR="004C26C3" w:rsidRDefault="00000000">
          <w:pPr>
            <w:pStyle w:val="0C704A1D2DFB4D13AFD191FAD68856CB"/>
          </w:pPr>
          <w:r w:rsidRPr="00BF4184">
            <w:t>Row Head</w:t>
          </w:r>
        </w:p>
      </w:docPartBody>
    </w:docPart>
    <w:docPart>
      <w:docPartPr>
        <w:name w:val="3F53CA4C2F654E6C9640C0D20336890D"/>
        <w:category>
          <w:name w:val="General"/>
          <w:gallery w:val="placeholder"/>
        </w:category>
        <w:types>
          <w:type w:val="bbPlcHdr"/>
        </w:types>
        <w:behaviors>
          <w:behavior w:val="content"/>
        </w:behaviors>
        <w:guid w:val="{162D4694-3EA2-472A-B969-08B560C8EA5E}"/>
      </w:docPartPr>
      <w:docPartBody>
        <w:p w:rsidR="004C26C3" w:rsidRDefault="00000000">
          <w:pPr>
            <w:pStyle w:val="3F53CA4C2F654E6C9640C0D20336890D"/>
          </w:pPr>
          <w:r w:rsidRPr="00BF4184">
            <w:t>456</w:t>
          </w:r>
        </w:p>
      </w:docPartBody>
    </w:docPart>
    <w:docPart>
      <w:docPartPr>
        <w:name w:val="65ABF1402059400DA6880F66A5AF9D0F"/>
        <w:category>
          <w:name w:val="General"/>
          <w:gallery w:val="placeholder"/>
        </w:category>
        <w:types>
          <w:type w:val="bbPlcHdr"/>
        </w:types>
        <w:behaviors>
          <w:behavior w:val="content"/>
        </w:behaviors>
        <w:guid w:val="{DD12B472-C2DB-4478-8C37-1781C3B7B989}"/>
      </w:docPartPr>
      <w:docPartBody>
        <w:p w:rsidR="004C26C3" w:rsidRDefault="00000000">
          <w:pPr>
            <w:pStyle w:val="65ABF1402059400DA6880F66A5AF9D0F"/>
          </w:pPr>
          <w:r w:rsidRPr="00BF4184">
            <w:t>456</w:t>
          </w:r>
        </w:p>
      </w:docPartBody>
    </w:docPart>
    <w:docPart>
      <w:docPartPr>
        <w:name w:val="0739C86E0EC14115AF10969E09DA3A98"/>
        <w:category>
          <w:name w:val="General"/>
          <w:gallery w:val="placeholder"/>
        </w:category>
        <w:types>
          <w:type w:val="bbPlcHdr"/>
        </w:types>
        <w:behaviors>
          <w:behavior w:val="content"/>
        </w:behaviors>
        <w:guid w:val="{E297F292-0AC1-40D6-9CF1-14946D5466B0}"/>
      </w:docPartPr>
      <w:docPartBody>
        <w:p w:rsidR="004C26C3" w:rsidRDefault="00000000">
          <w:pPr>
            <w:pStyle w:val="0739C86E0EC14115AF10969E09DA3A98"/>
          </w:pPr>
          <w:r w:rsidRPr="00BF4184">
            <w:t>456</w:t>
          </w:r>
        </w:p>
      </w:docPartBody>
    </w:docPart>
    <w:docPart>
      <w:docPartPr>
        <w:name w:val="1F9C6B60BA284B58AB2637692682896C"/>
        <w:category>
          <w:name w:val="General"/>
          <w:gallery w:val="placeholder"/>
        </w:category>
        <w:types>
          <w:type w:val="bbPlcHdr"/>
        </w:types>
        <w:behaviors>
          <w:behavior w:val="content"/>
        </w:behaviors>
        <w:guid w:val="{39FCBE97-20BF-41B2-9D97-7E21A8AD0654}"/>
      </w:docPartPr>
      <w:docPartBody>
        <w:p w:rsidR="004C26C3" w:rsidRDefault="00000000">
          <w:pPr>
            <w:pStyle w:val="1F9C6B60BA284B58AB2637692682896C"/>
          </w:pPr>
          <w:r w:rsidRPr="00BF4184">
            <w:t>456</w:t>
          </w:r>
        </w:p>
      </w:docPartBody>
    </w:docPart>
    <w:docPart>
      <w:docPartPr>
        <w:name w:val="5A342E40248B4942B0F32F3AFCED9872"/>
        <w:category>
          <w:name w:val="General"/>
          <w:gallery w:val="placeholder"/>
        </w:category>
        <w:types>
          <w:type w:val="bbPlcHdr"/>
        </w:types>
        <w:behaviors>
          <w:behavior w:val="content"/>
        </w:behaviors>
        <w:guid w:val="{C401651A-7AE1-423A-83CC-8731932AD93E}"/>
      </w:docPartPr>
      <w:docPartBody>
        <w:p w:rsidR="004C26C3" w:rsidRDefault="00000000">
          <w:pPr>
            <w:pStyle w:val="5A342E40248B4942B0F32F3AFCED9872"/>
          </w:pPr>
          <w:r w:rsidRPr="00BF4184">
            <w:t>Row Head</w:t>
          </w:r>
        </w:p>
      </w:docPartBody>
    </w:docPart>
    <w:docPart>
      <w:docPartPr>
        <w:name w:val="61A3DA27672047A6AA02E757E55AD920"/>
        <w:category>
          <w:name w:val="General"/>
          <w:gallery w:val="placeholder"/>
        </w:category>
        <w:types>
          <w:type w:val="bbPlcHdr"/>
        </w:types>
        <w:behaviors>
          <w:behavior w:val="content"/>
        </w:behaviors>
        <w:guid w:val="{F0BC2512-CD86-48F6-A4FE-0C1E7615C546}"/>
      </w:docPartPr>
      <w:docPartBody>
        <w:p w:rsidR="004C26C3" w:rsidRDefault="00000000">
          <w:pPr>
            <w:pStyle w:val="61A3DA27672047A6AA02E757E55AD920"/>
          </w:pPr>
          <w:r w:rsidRPr="00BF4184">
            <w:t>789</w:t>
          </w:r>
        </w:p>
      </w:docPartBody>
    </w:docPart>
    <w:docPart>
      <w:docPartPr>
        <w:name w:val="A32B8A27C37D41EC8AF9192CC092CC6D"/>
        <w:category>
          <w:name w:val="General"/>
          <w:gallery w:val="placeholder"/>
        </w:category>
        <w:types>
          <w:type w:val="bbPlcHdr"/>
        </w:types>
        <w:behaviors>
          <w:behavior w:val="content"/>
        </w:behaviors>
        <w:guid w:val="{E08ACEBE-AAD9-4580-A90A-867B7B1A21B6}"/>
      </w:docPartPr>
      <w:docPartBody>
        <w:p w:rsidR="004C26C3" w:rsidRDefault="00000000">
          <w:pPr>
            <w:pStyle w:val="A32B8A27C37D41EC8AF9192CC092CC6D"/>
          </w:pPr>
          <w:r w:rsidRPr="00BF4184">
            <w:t>789</w:t>
          </w:r>
        </w:p>
      </w:docPartBody>
    </w:docPart>
    <w:docPart>
      <w:docPartPr>
        <w:name w:val="EF4B4A38630C489CAD4CA8B8D4EB5F64"/>
        <w:category>
          <w:name w:val="General"/>
          <w:gallery w:val="placeholder"/>
        </w:category>
        <w:types>
          <w:type w:val="bbPlcHdr"/>
        </w:types>
        <w:behaviors>
          <w:behavior w:val="content"/>
        </w:behaviors>
        <w:guid w:val="{32624B7B-5AFA-48B6-8687-93FB6F5F77A0}"/>
      </w:docPartPr>
      <w:docPartBody>
        <w:p w:rsidR="004C26C3" w:rsidRDefault="00000000">
          <w:pPr>
            <w:pStyle w:val="EF4B4A38630C489CAD4CA8B8D4EB5F64"/>
          </w:pPr>
          <w:r w:rsidRPr="00BF4184">
            <w:t>789</w:t>
          </w:r>
        </w:p>
      </w:docPartBody>
    </w:docPart>
    <w:docPart>
      <w:docPartPr>
        <w:name w:val="920D48162960441AA4A75B960701860F"/>
        <w:category>
          <w:name w:val="General"/>
          <w:gallery w:val="placeholder"/>
        </w:category>
        <w:types>
          <w:type w:val="bbPlcHdr"/>
        </w:types>
        <w:behaviors>
          <w:behavior w:val="content"/>
        </w:behaviors>
        <w:guid w:val="{FA73C5CD-A84D-45AE-819F-0B0258B5079A}"/>
      </w:docPartPr>
      <w:docPartBody>
        <w:p w:rsidR="004C26C3" w:rsidRDefault="00000000">
          <w:pPr>
            <w:pStyle w:val="920D48162960441AA4A75B960701860F"/>
          </w:pPr>
          <w:r w:rsidRPr="00BF4184">
            <w:t>789</w:t>
          </w:r>
        </w:p>
      </w:docPartBody>
    </w:docPart>
    <w:docPart>
      <w:docPartPr>
        <w:name w:val="5E7C88904DE147AAB404B13EC66F30E2"/>
        <w:category>
          <w:name w:val="General"/>
          <w:gallery w:val="placeholder"/>
        </w:category>
        <w:types>
          <w:type w:val="bbPlcHdr"/>
        </w:types>
        <w:behaviors>
          <w:behavior w:val="content"/>
        </w:behaviors>
        <w:guid w:val="{BB24042B-E878-42FB-B7B2-73884DB3AD86}"/>
      </w:docPartPr>
      <w:docPartBody>
        <w:p w:rsidR="004C26C3" w:rsidRDefault="00000000">
          <w:pPr>
            <w:pStyle w:val="5E7C88904DE147AAB404B13EC66F30E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D1E782BFC8BC46EAB72C8F601EF140B7"/>
        <w:category>
          <w:name w:val="General"/>
          <w:gallery w:val="placeholder"/>
        </w:category>
        <w:types>
          <w:type w:val="bbPlcHdr"/>
        </w:types>
        <w:behaviors>
          <w:behavior w:val="content"/>
        </w:behaviors>
        <w:guid w:val="{6B5C6F2F-8BA4-4848-B368-8DA99418D2EC}"/>
      </w:docPartPr>
      <w:docPartBody>
        <w:p w:rsidR="004C26C3" w:rsidRDefault="00000000">
          <w:pPr>
            <w:pStyle w:val="D1E782BFC8BC46EAB72C8F601EF140B7"/>
          </w:pPr>
          <w:r w:rsidRPr="005D3A03">
            <w:t>Figures title:</w:t>
          </w:r>
        </w:p>
      </w:docPartBody>
    </w:docPart>
    <w:docPart>
      <w:docPartPr>
        <w:name w:val="43DBC42308254BB5852C7EF37E54A346"/>
        <w:category>
          <w:name w:val="General"/>
          <w:gallery w:val="placeholder"/>
        </w:category>
        <w:types>
          <w:type w:val="bbPlcHdr"/>
        </w:types>
        <w:behaviors>
          <w:behavior w:val="content"/>
        </w:behaviors>
        <w:guid w:val="{C9EA4AD4-E570-49C4-9317-4F0E21704449}"/>
      </w:docPartPr>
      <w:docPartBody>
        <w:p w:rsidR="004C26C3" w:rsidRDefault="00000000">
          <w:pPr>
            <w:pStyle w:val="43DBC42308254BB5852C7EF37E54A34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9E"/>
    <w:rsid w:val="0026479E"/>
    <w:rsid w:val="004C26C3"/>
    <w:rsid w:val="0088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597481AD644BC8816AE06D4AA1E86">
    <w:name w:val="20A597481AD644BC8816AE06D4AA1E86"/>
  </w:style>
  <w:style w:type="paragraph" w:customStyle="1" w:styleId="39D51548C11A433ABCF31534D5DEAAF5">
    <w:name w:val="39D51548C11A433ABCF31534D5DEAAF5"/>
  </w:style>
  <w:style w:type="paragraph" w:customStyle="1" w:styleId="81625A51DA77401AA954CB7807AEB24F">
    <w:name w:val="81625A51DA77401AA954CB7807AEB24F"/>
  </w:style>
  <w:style w:type="paragraph" w:customStyle="1" w:styleId="78E46BE92CA94BC4AB1458645F953DFC">
    <w:name w:val="78E46BE92CA94BC4AB1458645F953DFC"/>
  </w:style>
  <w:style w:type="paragraph" w:customStyle="1" w:styleId="2A07753BF62F409BA83175A5E7C478CE">
    <w:name w:val="2A07753BF62F409BA83175A5E7C478CE"/>
  </w:style>
  <w:style w:type="paragraph" w:customStyle="1" w:styleId="6F83829F6B1D4DB6A8A60B6EB0249F72">
    <w:name w:val="6F83829F6B1D4DB6A8A60B6EB0249F72"/>
  </w:style>
  <w:style w:type="character" w:styleId="Emphasis">
    <w:name w:val="Emphasis"/>
    <w:basedOn w:val="DefaultParagraphFont"/>
    <w:uiPriority w:val="4"/>
    <w:unhideWhenUsed/>
    <w:qFormat/>
    <w:rPr>
      <w:i/>
      <w:iCs/>
    </w:rPr>
  </w:style>
  <w:style w:type="paragraph" w:customStyle="1" w:styleId="4EF021792FC64374BF7E4134DF0F1ABC">
    <w:name w:val="4EF021792FC64374BF7E4134DF0F1ABC"/>
  </w:style>
  <w:style w:type="paragraph" w:customStyle="1" w:styleId="7124190DC833465C81144281E59F106A">
    <w:name w:val="7124190DC833465C81144281E59F106A"/>
  </w:style>
  <w:style w:type="paragraph" w:customStyle="1" w:styleId="31FBED226C6D4BBFBA7D11A8613F5B96">
    <w:name w:val="31FBED226C6D4BBFBA7D11A8613F5B96"/>
  </w:style>
  <w:style w:type="paragraph" w:customStyle="1" w:styleId="3BA574313CD941E08A710889BA3DD197">
    <w:name w:val="3BA574313CD941E08A710889BA3DD197"/>
  </w:style>
  <w:style w:type="paragraph" w:customStyle="1" w:styleId="F0157AC077DA4B1F81CA8E384B5E8F49">
    <w:name w:val="F0157AC077DA4B1F81CA8E384B5E8F49"/>
  </w:style>
  <w:style w:type="paragraph" w:customStyle="1" w:styleId="0F0C1925049B420FB5D9EF4AA5750E32">
    <w:name w:val="0F0C1925049B420FB5D9EF4AA5750E32"/>
  </w:style>
  <w:style w:type="paragraph" w:customStyle="1" w:styleId="D613BE3653FD482DA70C39FF2A04B0E4">
    <w:name w:val="D613BE3653FD482DA70C39FF2A04B0E4"/>
  </w:style>
  <w:style w:type="paragraph" w:customStyle="1" w:styleId="10DEDD2F83204965A1EDD1100F79CBB5">
    <w:name w:val="10DEDD2F83204965A1EDD1100F79CBB5"/>
  </w:style>
  <w:style w:type="paragraph" w:customStyle="1" w:styleId="608FBCF15E4045FE83150CBBE56CFCBA">
    <w:name w:val="608FBCF15E4045FE83150CBBE56CFCBA"/>
  </w:style>
  <w:style w:type="paragraph" w:customStyle="1" w:styleId="CC1BB805595D471E982AD8B571137C49">
    <w:name w:val="CC1BB805595D471E982AD8B571137C49"/>
  </w:style>
  <w:style w:type="paragraph" w:customStyle="1" w:styleId="9209B2EAEE1246D48A4BC1287F096286">
    <w:name w:val="9209B2EAEE1246D48A4BC1287F096286"/>
  </w:style>
  <w:style w:type="paragraph" w:customStyle="1" w:styleId="1F5AF089E715479E85DBCFBABDBD0AF4">
    <w:name w:val="1F5AF089E715479E85DBCFBABDBD0AF4"/>
  </w:style>
  <w:style w:type="paragraph" w:customStyle="1" w:styleId="DCBCF532F0CC4923A9CD45B9723157EA">
    <w:name w:val="DCBCF532F0CC4923A9CD45B9723157EA"/>
  </w:style>
  <w:style w:type="paragraph" w:customStyle="1" w:styleId="EE02A8AE51374E61B3D8CC648992B4B8">
    <w:name w:val="EE02A8AE51374E61B3D8CC648992B4B8"/>
  </w:style>
  <w:style w:type="paragraph" w:customStyle="1" w:styleId="D1F8CFCD63F64A38B86B8376CDC84B8B">
    <w:name w:val="D1F8CFCD63F64A38B86B8376CDC84B8B"/>
  </w:style>
  <w:style w:type="paragraph" w:customStyle="1" w:styleId="EA1C94A9240147B7A0E8C38380A449DB">
    <w:name w:val="EA1C94A9240147B7A0E8C38380A449DB"/>
  </w:style>
  <w:style w:type="paragraph" w:customStyle="1" w:styleId="917E92A8019346DF9495F9BA0A26F089">
    <w:name w:val="917E92A8019346DF9495F9BA0A26F089"/>
  </w:style>
  <w:style w:type="paragraph" w:customStyle="1" w:styleId="705DF6BB52D24FC6B6367BEBA10A8118">
    <w:name w:val="705DF6BB52D24FC6B6367BEBA10A8118"/>
  </w:style>
  <w:style w:type="paragraph" w:customStyle="1" w:styleId="DB80EF73F4F9466CB576BDE3EEF100D6">
    <w:name w:val="DB80EF73F4F9466CB576BDE3EEF100D6"/>
  </w:style>
  <w:style w:type="paragraph" w:customStyle="1" w:styleId="965ACF0086C14A49A9185C84F8A7C79F">
    <w:name w:val="965ACF0086C14A49A9185C84F8A7C79F"/>
  </w:style>
  <w:style w:type="paragraph" w:customStyle="1" w:styleId="837A2343C96E493E9C4C08A132B97437">
    <w:name w:val="837A2343C96E493E9C4C08A132B97437"/>
  </w:style>
  <w:style w:type="paragraph" w:customStyle="1" w:styleId="D5FB22AEC6EF41E3A7065F1F2F983DB6">
    <w:name w:val="D5FB22AEC6EF41E3A7065F1F2F983DB6"/>
  </w:style>
  <w:style w:type="paragraph" w:customStyle="1" w:styleId="36D237E9BF014B87B61B62345E26A287">
    <w:name w:val="36D237E9BF014B87B61B62345E26A287"/>
  </w:style>
  <w:style w:type="paragraph" w:customStyle="1" w:styleId="D4FB1E9293B24DE2A67CAB1BC41496C2">
    <w:name w:val="D4FB1E9293B24DE2A67CAB1BC41496C2"/>
  </w:style>
  <w:style w:type="paragraph" w:customStyle="1" w:styleId="F80BC780711B46EB9F8BF8E3EA6D0900">
    <w:name w:val="F80BC780711B46EB9F8BF8E3EA6D0900"/>
  </w:style>
  <w:style w:type="paragraph" w:customStyle="1" w:styleId="FEFBBB3AC2E243C18B0113DD8F420614">
    <w:name w:val="FEFBBB3AC2E243C18B0113DD8F420614"/>
  </w:style>
  <w:style w:type="paragraph" w:customStyle="1" w:styleId="F7944235A4B4471E9E8EB59D1F1E1ECD">
    <w:name w:val="F7944235A4B4471E9E8EB59D1F1E1ECD"/>
  </w:style>
  <w:style w:type="paragraph" w:customStyle="1" w:styleId="7065467B71FF4BE6BB29FA9DBC40E114">
    <w:name w:val="7065467B71FF4BE6BB29FA9DBC40E114"/>
  </w:style>
  <w:style w:type="paragraph" w:customStyle="1" w:styleId="BB009DBECCD24D6088E1F47A7C11BABF">
    <w:name w:val="BB009DBECCD24D6088E1F47A7C11BABF"/>
  </w:style>
  <w:style w:type="paragraph" w:customStyle="1" w:styleId="85050A1C3632412EBA4234C685C7AD96">
    <w:name w:val="85050A1C3632412EBA4234C685C7AD96"/>
  </w:style>
  <w:style w:type="paragraph" w:customStyle="1" w:styleId="778CB88D3815422DBA035710950F9833">
    <w:name w:val="778CB88D3815422DBA035710950F9833"/>
  </w:style>
  <w:style w:type="paragraph" w:customStyle="1" w:styleId="7FDE6815980F4B5CAB8F755295438A09">
    <w:name w:val="7FDE6815980F4B5CAB8F755295438A09"/>
  </w:style>
  <w:style w:type="paragraph" w:customStyle="1" w:styleId="7FD2F39085134EB283B8403DD93B5A0D">
    <w:name w:val="7FD2F39085134EB283B8403DD93B5A0D"/>
  </w:style>
  <w:style w:type="paragraph" w:customStyle="1" w:styleId="EDE8FE7799764D73ACAEC4D257FB8625">
    <w:name w:val="EDE8FE7799764D73ACAEC4D257FB8625"/>
  </w:style>
  <w:style w:type="paragraph" w:customStyle="1" w:styleId="80119A4309F84A80B377F6FBCB003A51">
    <w:name w:val="80119A4309F84A80B377F6FBCB003A51"/>
  </w:style>
  <w:style w:type="paragraph" w:customStyle="1" w:styleId="74FA1C20211D40CF98620166A73617A1">
    <w:name w:val="74FA1C20211D40CF98620166A73617A1"/>
  </w:style>
  <w:style w:type="paragraph" w:customStyle="1" w:styleId="7B7FE234410A45109299A0A229B651AC">
    <w:name w:val="7B7FE234410A45109299A0A229B651AC"/>
  </w:style>
  <w:style w:type="paragraph" w:customStyle="1" w:styleId="531EE35A432940BCBD105BD58D7C6537">
    <w:name w:val="531EE35A432940BCBD105BD58D7C6537"/>
  </w:style>
  <w:style w:type="paragraph" w:customStyle="1" w:styleId="406A30C3BB6D4BB089045CD7FF8415B8">
    <w:name w:val="406A30C3BB6D4BB089045CD7FF8415B8"/>
  </w:style>
  <w:style w:type="paragraph" w:customStyle="1" w:styleId="0BA970D80BD2487597EE83E1A2F082C9">
    <w:name w:val="0BA970D80BD2487597EE83E1A2F082C9"/>
  </w:style>
  <w:style w:type="paragraph" w:customStyle="1" w:styleId="A944C5E4FB8B4D6D947695CF6659D6D6">
    <w:name w:val="A944C5E4FB8B4D6D947695CF6659D6D6"/>
  </w:style>
  <w:style w:type="paragraph" w:customStyle="1" w:styleId="7C0F65F40039484F85720C3F318D7FDE">
    <w:name w:val="7C0F65F40039484F85720C3F318D7FDE"/>
  </w:style>
  <w:style w:type="paragraph" w:customStyle="1" w:styleId="871CB42AF2AF4005B0D1D02FD507E25D">
    <w:name w:val="871CB42AF2AF4005B0D1D02FD507E25D"/>
  </w:style>
  <w:style w:type="paragraph" w:customStyle="1" w:styleId="9DF896ADA73B47E285B5186FBEE75C11">
    <w:name w:val="9DF896ADA73B47E285B5186FBEE75C11"/>
  </w:style>
  <w:style w:type="paragraph" w:customStyle="1" w:styleId="0C704A1D2DFB4D13AFD191FAD68856CB">
    <w:name w:val="0C704A1D2DFB4D13AFD191FAD68856CB"/>
  </w:style>
  <w:style w:type="paragraph" w:customStyle="1" w:styleId="3F53CA4C2F654E6C9640C0D20336890D">
    <w:name w:val="3F53CA4C2F654E6C9640C0D20336890D"/>
  </w:style>
  <w:style w:type="paragraph" w:customStyle="1" w:styleId="65ABF1402059400DA6880F66A5AF9D0F">
    <w:name w:val="65ABF1402059400DA6880F66A5AF9D0F"/>
  </w:style>
  <w:style w:type="paragraph" w:customStyle="1" w:styleId="0739C86E0EC14115AF10969E09DA3A98">
    <w:name w:val="0739C86E0EC14115AF10969E09DA3A98"/>
  </w:style>
  <w:style w:type="paragraph" w:customStyle="1" w:styleId="1F9C6B60BA284B58AB2637692682896C">
    <w:name w:val="1F9C6B60BA284B58AB2637692682896C"/>
  </w:style>
  <w:style w:type="paragraph" w:customStyle="1" w:styleId="5A342E40248B4942B0F32F3AFCED9872">
    <w:name w:val="5A342E40248B4942B0F32F3AFCED9872"/>
  </w:style>
  <w:style w:type="paragraph" w:customStyle="1" w:styleId="61A3DA27672047A6AA02E757E55AD920">
    <w:name w:val="61A3DA27672047A6AA02E757E55AD920"/>
  </w:style>
  <w:style w:type="paragraph" w:customStyle="1" w:styleId="A32B8A27C37D41EC8AF9192CC092CC6D">
    <w:name w:val="A32B8A27C37D41EC8AF9192CC092CC6D"/>
  </w:style>
  <w:style w:type="paragraph" w:customStyle="1" w:styleId="EF4B4A38630C489CAD4CA8B8D4EB5F64">
    <w:name w:val="EF4B4A38630C489CAD4CA8B8D4EB5F64"/>
  </w:style>
  <w:style w:type="paragraph" w:customStyle="1" w:styleId="920D48162960441AA4A75B960701860F">
    <w:name w:val="920D48162960441AA4A75B960701860F"/>
  </w:style>
  <w:style w:type="paragraph" w:customStyle="1" w:styleId="5E7C88904DE147AAB404B13EC66F30E2">
    <w:name w:val="5E7C88904DE147AAB404B13EC66F30E2"/>
  </w:style>
  <w:style w:type="paragraph" w:customStyle="1" w:styleId="D1E782BFC8BC46EAB72C8F601EF140B7">
    <w:name w:val="D1E782BFC8BC46EAB72C8F601EF140B7"/>
  </w:style>
  <w:style w:type="paragraph" w:customStyle="1" w:styleId="43DBC42308254BB5852C7EF37E54A346">
    <w:name w:val="43DBC42308254BB5852C7EF37E54A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CONTINUOUS FACE RECOGNITION during online examinations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92794-3DE4-462B-AB77-FCF98A17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274</TotalTime>
  <Pages>15</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Continuous Face Detection and Verification During Online Examinations</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Face Detection and Verification During Online Examinations</dc:title>
  <dc:subject/>
  <dc:creator>Domi Kuras</dc:creator>
  <cp:keywords/>
  <dc:description/>
  <cp:lastModifiedBy>Domi Kuras</cp:lastModifiedBy>
  <cp:revision>3</cp:revision>
  <dcterms:created xsi:type="dcterms:W3CDTF">2022-08-11T15:44:00Z</dcterms:created>
  <dcterms:modified xsi:type="dcterms:W3CDTF">2022-08-11T20:42:00Z</dcterms:modified>
</cp:coreProperties>
</file>